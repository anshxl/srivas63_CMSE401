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6B18E" w14:textId="1789A120" w:rsidR="00613B1A" w:rsidRPr="00285296" w:rsidRDefault="00000000">
      <w:pPr>
        <w:pStyle w:val="Title"/>
        <w:rPr>
          <w:sz w:val="56"/>
          <w:szCs w:val="56"/>
        </w:rPr>
      </w:pPr>
      <w:sdt>
        <w:sdtPr>
          <w:rPr>
            <w:sz w:val="56"/>
            <w:szCs w:val="56"/>
          </w:rPr>
          <w:alias w:val="Title"/>
          <w:tag w:val=""/>
          <w:id w:val="726351117"/>
          <w:placeholder>
            <w:docPart w:val="EFDE789E1A4F024C9B8DD16455B9D9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C4531" w:rsidRPr="00285296">
            <w:rPr>
              <w:sz w:val="56"/>
              <w:szCs w:val="56"/>
            </w:rPr>
            <w:t xml:space="preserve">Acceleration </w:t>
          </w:r>
          <w:r w:rsidR="00285296" w:rsidRPr="00285296">
            <w:rPr>
              <w:sz w:val="56"/>
              <w:szCs w:val="56"/>
            </w:rPr>
            <w:t>Multi-Layer Perceptron Training with Numba Optimization and Parallelization</w:t>
          </w:r>
        </w:sdtContent>
      </w:sdt>
    </w:p>
    <w:p w14:paraId="1A3669EF" w14:textId="23C6128C" w:rsidR="00613B1A" w:rsidRPr="00285296" w:rsidRDefault="00285296">
      <w:pPr>
        <w:pStyle w:val="Title2"/>
        <w:rPr>
          <w:i/>
          <w:iCs/>
        </w:rPr>
      </w:pPr>
      <w:r w:rsidRPr="00285296">
        <w:rPr>
          <w:i/>
          <w:iCs/>
        </w:rPr>
        <w:t>Anshul Srivastava</w:t>
      </w:r>
    </w:p>
    <w:p w14:paraId="348AA508" w14:textId="5A1A4B6F" w:rsidR="00613B1A" w:rsidRDefault="00285296">
      <w:pPr>
        <w:pStyle w:val="Title2"/>
      </w:pPr>
      <w:r>
        <w:t>Michigan State University</w:t>
      </w:r>
    </w:p>
    <w:p w14:paraId="45E9E804" w14:textId="4D6A1C68" w:rsidR="00613B1A" w:rsidRDefault="00285296">
      <w:pPr>
        <w:pStyle w:val="Title"/>
      </w:pPr>
      <w:r>
        <w:t>CMSE 401 Project</w:t>
      </w:r>
    </w:p>
    <w:p w14:paraId="3976BF90" w14:textId="6B2C4F77" w:rsidR="00613B1A" w:rsidRDefault="00613B1A"/>
    <w:p w14:paraId="1B9FD68D" w14:textId="77777777" w:rsidR="00613B1A"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DF68D87" w14:textId="77777777" w:rsidR="00613B1A" w:rsidRDefault="00000000">
          <w:pPr>
            <w:pStyle w:val="TOCHeading"/>
          </w:pPr>
          <w:r>
            <w:t>Table of Contents</w:t>
          </w:r>
        </w:p>
        <w:p w14:paraId="51E27BEF" w14:textId="0E5F2BC4" w:rsidR="0015258C"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95256874" w:history="1">
            <w:r w:rsidR="0015258C" w:rsidRPr="008723E8">
              <w:rPr>
                <w:rStyle w:val="Hyperlink"/>
                <w:b/>
                <w:bCs/>
                <w:noProof/>
              </w:rPr>
              <w:t>Abstract</w:t>
            </w:r>
            <w:r w:rsidR="0015258C">
              <w:rPr>
                <w:noProof/>
                <w:webHidden/>
              </w:rPr>
              <w:tab/>
            </w:r>
            <w:r w:rsidR="0015258C">
              <w:rPr>
                <w:noProof/>
                <w:webHidden/>
              </w:rPr>
              <w:fldChar w:fldCharType="begin"/>
            </w:r>
            <w:r w:rsidR="0015258C">
              <w:rPr>
                <w:noProof/>
                <w:webHidden/>
              </w:rPr>
              <w:instrText xml:space="preserve"> PAGEREF _Toc195256874 \h </w:instrText>
            </w:r>
            <w:r w:rsidR="0015258C">
              <w:rPr>
                <w:noProof/>
                <w:webHidden/>
              </w:rPr>
            </w:r>
            <w:r w:rsidR="0015258C">
              <w:rPr>
                <w:noProof/>
                <w:webHidden/>
              </w:rPr>
              <w:fldChar w:fldCharType="separate"/>
            </w:r>
            <w:r w:rsidR="0015258C">
              <w:rPr>
                <w:noProof/>
                <w:webHidden/>
              </w:rPr>
              <w:t>3</w:t>
            </w:r>
            <w:r w:rsidR="0015258C">
              <w:rPr>
                <w:noProof/>
                <w:webHidden/>
              </w:rPr>
              <w:fldChar w:fldCharType="end"/>
            </w:r>
          </w:hyperlink>
        </w:p>
        <w:p w14:paraId="78B95D1B" w14:textId="0A7F4245" w:rsidR="0015258C" w:rsidRDefault="0015258C">
          <w:pPr>
            <w:pStyle w:val="TOC1"/>
            <w:tabs>
              <w:tab w:val="right" w:leader="dot" w:pos="9350"/>
            </w:tabs>
            <w:rPr>
              <w:noProof/>
              <w:kern w:val="2"/>
              <w:lang w:eastAsia="en-US"/>
              <w14:ligatures w14:val="standardContextual"/>
            </w:rPr>
          </w:pPr>
          <w:hyperlink w:anchor="_Toc195256875" w:history="1">
            <w:r w:rsidRPr="008723E8">
              <w:rPr>
                <w:rStyle w:val="Hyperlink"/>
                <w:noProof/>
              </w:rPr>
              <w:t>Acceleration Multi-Layer Perceptron Training with Numba Optimization and Parallelization</w:t>
            </w:r>
            <w:r>
              <w:rPr>
                <w:noProof/>
                <w:webHidden/>
              </w:rPr>
              <w:tab/>
            </w:r>
            <w:r>
              <w:rPr>
                <w:noProof/>
                <w:webHidden/>
              </w:rPr>
              <w:fldChar w:fldCharType="begin"/>
            </w:r>
            <w:r>
              <w:rPr>
                <w:noProof/>
                <w:webHidden/>
              </w:rPr>
              <w:instrText xml:space="preserve"> PAGEREF _Toc195256875 \h </w:instrText>
            </w:r>
            <w:r>
              <w:rPr>
                <w:noProof/>
                <w:webHidden/>
              </w:rPr>
            </w:r>
            <w:r>
              <w:rPr>
                <w:noProof/>
                <w:webHidden/>
              </w:rPr>
              <w:fldChar w:fldCharType="separate"/>
            </w:r>
            <w:r>
              <w:rPr>
                <w:noProof/>
                <w:webHidden/>
              </w:rPr>
              <w:t>4</w:t>
            </w:r>
            <w:r>
              <w:rPr>
                <w:noProof/>
                <w:webHidden/>
              </w:rPr>
              <w:fldChar w:fldCharType="end"/>
            </w:r>
          </w:hyperlink>
        </w:p>
        <w:p w14:paraId="7A35DA7A" w14:textId="1B14944F" w:rsidR="0015258C" w:rsidRDefault="0015258C">
          <w:pPr>
            <w:pStyle w:val="TOC1"/>
            <w:tabs>
              <w:tab w:val="right" w:leader="dot" w:pos="9350"/>
            </w:tabs>
            <w:rPr>
              <w:noProof/>
              <w:kern w:val="2"/>
              <w:lang w:eastAsia="en-US"/>
              <w14:ligatures w14:val="standardContextual"/>
            </w:rPr>
          </w:pPr>
          <w:hyperlink w:anchor="_Toc195256876" w:history="1">
            <w:r w:rsidRPr="008723E8">
              <w:rPr>
                <w:rStyle w:val="Hyperlink"/>
                <w:noProof/>
              </w:rPr>
              <w:t>Methodology</w:t>
            </w:r>
            <w:r>
              <w:rPr>
                <w:noProof/>
                <w:webHidden/>
              </w:rPr>
              <w:tab/>
            </w:r>
            <w:r>
              <w:rPr>
                <w:noProof/>
                <w:webHidden/>
              </w:rPr>
              <w:fldChar w:fldCharType="begin"/>
            </w:r>
            <w:r>
              <w:rPr>
                <w:noProof/>
                <w:webHidden/>
              </w:rPr>
              <w:instrText xml:space="preserve"> PAGEREF _Toc195256876 \h </w:instrText>
            </w:r>
            <w:r>
              <w:rPr>
                <w:noProof/>
                <w:webHidden/>
              </w:rPr>
            </w:r>
            <w:r>
              <w:rPr>
                <w:noProof/>
                <w:webHidden/>
              </w:rPr>
              <w:fldChar w:fldCharType="separate"/>
            </w:r>
            <w:r>
              <w:rPr>
                <w:noProof/>
                <w:webHidden/>
              </w:rPr>
              <w:t>4</w:t>
            </w:r>
            <w:r>
              <w:rPr>
                <w:noProof/>
                <w:webHidden/>
              </w:rPr>
              <w:fldChar w:fldCharType="end"/>
            </w:r>
          </w:hyperlink>
        </w:p>
        <w:p w14:paraId="7F0B7C51" w14:textId="7F0206A3" w:rsidR="0015258C" w:rsidRDefault="0015258C">
          <w:pPr>
            <w:pStyle w:val="TOC2"/>
            <w:tabs>
              <w:tab w:val="right" w:leader="dot" w:pos="9350"/>
            </w:tabs>
            <w:rPr>
              <w:noProof/>
              <w:kern w:val="2"/>
              <w:lang w:eastAsia="en-US"/>
              <w14:ligatures w14:val="standardContextual"/>
            </w:rPr>
          </w:pPr>
          <w:hyperlink w:anchor="_Toc195256877" w:history="1">
            <w:r w:rsidRPr="008723E8">
              <w:rPr>
                <w:rStyle w:val="Hyperlink"/>
                <w:noProof/>
              </w:rPr>
              <w:t>1. Baseline Model</w:t>
            </w:r>
            <w:r>
              <w:rPr>
                <w:noProof/>
                <w:webHidden/>
              </w:rPr>
              <w:tab/>
            </w:r>
            <w:r>
              <w:rPr>
                <w:noProof/>
                <w:webHidden/>
              </w:rPr>
              <w:fldChar w:fldCharType="begin"/>
            </w:r>
            <w:r>
              <w:rPr>
                <w:noProof/>
                <w:webHidden/>
              </w:rPr>
              <w:instrText xml:space="preserve"> PAGEREF _Toc195256877 \h </w:instrText>
            </w:r>
            <w:r>
              <w:rPr>
                <w:noProof/>
                <w:webHidden/>
              </w:rPr>
            </w:r>
            <w:r>
              <w:rPr>
                <w:noProof/>
                <w:webHidden/>
              </w:rPr>
              <w:fldChar w:fldCharType="separate"/>
            </w:r>
            <w:r>
              <w:rPr>
                <w:noProof/>
                <w:webHidden/>
              </w:rPr>
              <w:t>4</w:t>
            </w:r>
            <w:r>
              <w:rPr>
                <w:noProof/>
                <w:webHidden/>
              </w:rPr>
              <w:fldChar w:fldCharType="end"/>
            </w:r>
          </w:hyperlink>
        </w:p>
        <w:p w14:paraId="76AD3552" w14:textId="4484E4CA" w:rsidR="0015258C" w:rsidRDefault="0015258C">
          <w:pPr>
            <w:pStyle w:val="TOC2"/>
            <w:tabs>
              <w:tab w:val="right" w:leader="dot" w:pos="9350"/>
            </w:tabs>
            <w:rPr>
              <w:noProof/>
              <w:kern w:val="2"/>
              <w:lang w:eastAsia="en-US"/>
              <w14:ligatures w14:val="standardContextual"/>
            </w:rPr>
          </w:pPr>
          <w:hyperlink w:anchor="_Toc195256878" w:history="1">
            <w:r w:rsidRPr="008723E8">
              <w:rPr>
                <w:rStyle w:val="Hyperlink"/>
                <w:noProof/>
              </w:rPr>
              <w:t>2. Numba-Optimized MLP</w:t>
            </w:r>
            <w:r>
              <w:rPr>
                <w:noProof/>
                <w:webHidden/>
              </w:rPr>
              <w:tab/>
            </w:r>
            <w:r>
              <w:rPr>
                <w:noProof/>
                <w:webHidden/>
              </w:rPr>
              <w:fldChar w:fldCharType="begin"/>
            </w:r>
            <w:r>
              <w:rPr>
                <w:noProof/>
                <w:webHidden/>
              </w:rPr>
              <w:instrText xml:space="preserve"> PAGEREF _Toc195256878 \h </w:instrText>
            </w:r>
            <w:r>
              <w:rPr>
                <w:noProof/>
                <w:webHidden/>
              </w:rPr>
            </w:r>
            <w:r>
              <w:rPr>
                <w:noProof/>
                <w:webHidden/>
              </w:rPr>
              <w:fldChar w:fldCharType="separate"/>
            </w:r>
            <w:r>
              <w:rPr>
                <w:noProof/>
                <w:webHidden/>
              </w:rPr>
              <w:t>4</w:t>
            </w:r>
            <w:r>
              <w:rPr>
                <w:noProof/>
                <w:webHidden/>
              </w:rPr>
              <w:fldChar w:fldCharType="end"/>
            </w:r>
          </w:hyperlink>
        </w:p>
        <w:p w14:paraId="6DE37B67" w14:textId="4CFAF6BF" w:rsidR="0015258C" w:rsidRDefault="0015258C">
          <w:pPr>
            <w:pStyle w:val="TOC2"/>
            <w:tabs>
              <w:tab w:val="right" w:leader="dot" w:pos="9350"/>
            </w:tabs>
            <w:rPr>
              <w:noProof/>
              <w:kern w:val="2"/>
              <w:lang w:eastAsia="en-US"/>
              <w14:ligatures w14:val="standardContextual"/>
            </w:rPr>
          </w:pPr>
          <w:hyperlink w:anchor="_Toc195256879" w:history="1">
            <w:r w:rsidRPr="008723E8">
              <w:rPr>
                <w:rStyle w:val="Hyperlink"/>
                <w:noProof/>
              </w:rPr>
              <w:t>3. CuPy-Based MLP with GPU Parallelization</w:t>
            </w:r>
            <w:r>
              <w:rPr>
                <w:noProof/>
                <w:webHidden/>
              </w:rPr>
              <w:tab/>
            </w:r>
            <w:r>
              <w:rPr>
                <w:noProof/>
                <w:webHidden/>
              </w:rPr>
              <w:fldChar w:fldCharType="begin"/>
            </w:r>
            <w:r>
              <w:rPr>
                <w:noProof/>
                <w:webHidden/>
              </w:rPr>
              <w:instrText xml:space="preserve"> PAGEREF _Toc195256879 \h </w:instrText>
            </w:r>
            <w:r>
              <w:rPr>
                <w:noProof/>
                <w:webHidden/>
              </w:rPr>
            </w:r>
            <w:r>
              <w:rPr>
                <w:noProof/>
                <w:webHidden/>
              </w:rPr>
              <w:fldChar w:fldCharType="separate"/>
            </w:r>
            <w:r>
              <w:rPr>
                <w:noProof/>
                <w:webHidden/>
              </w:rPr>
              <w:t>5</w:t>
            </w:r>
            <w:r>
              <w:rPr>
                <w:noProof/>
                <w:webHidden/>
              </w:rPr>
              <w:fldChar w:fldCharType="end"/>
            </w:r>
          </w:hyperlink>
        </w:p>
        <w:p w14:paraId="4B021EEB" w14:textId="0F3EA001" w:rsidR="0015258C" w:rsidRDefault="0015258C">
          <w:pPr>
            <w:pStyle w:val="TOC2"/>
            <w:tabs>
              <w:tab w:val="right" w:leader="dot" w:pos="9350"/>
            </w:tabs>
            <w:rPr>
              <w:noProof/>
              <w:kern w:val="2"/>
              <w:lang w:eastAsia="en-US"/>
              <w14:ligatures w14:val="standardContextual"/>
            </w:rPr>
          </w:pPr>
          <w:hyperlink w:anchor="_Toc195256880" w:history="1">
            <w:r w:rsidRPr="008723E8">
              <w:rPr>
                <w:rStyle w:val="Hyperlink"/>
                <w:noProof/>
              </w:rPr>
              <w:t>Benchmarking Procedure</w:t>
            </w:r>
            <w:r>
              <w:rPr>
                <w:noProof/>
                <w:webHidden/>
              </w:rPr>
              <w:tab/>
            </w:r>
            <w:r>
              <w:rPr>
                <w:noProof/>
                <w:webHidden/>
              </w:rPr>
              <w:fldChar w:fldCharType="begin"/>
            </w:r>
            <w:r>
              <w:rPr>
                <w:noProof/>
                <w:webHidden/>
              </w:rPr>
              <w:instrText xml:space="preserve"> PAGEREF _Toc195256880 \h </w:instrText>
            </w:r>
            <w:r>
              <w:rPr>
                <w:noProof/>
                <w:webHidden/>
              </w:rPr>
            </w:r>
            <w:r>
              <w:rPr>
                <w:noProof/>
                <w:webHidden/>
              </w:rPr>
              <w:fldChar w:fldCharType="separate"/>
            </w:r>
            <w:r>
              <w:rPr>
                <w:noProof/>
                <w:webHidden/>
              </w:rPr>
              <w:t>5</w:t>
            </w:r>
            <w:r>
              <w:rPr>
                <w:noProof/>
                <w:webHidden/>
              </w:rPr>
              <w:fldChar w:fldCharType="end"/>
            </w:r>
          </w:hyperlink>
        </w:p>
        <w:p w14:paraId="2B690AFE" w14:textId="650A1B88" w:rsidR="0015258C" w:rsidRDefault="0015258C">
          <w:pPr>
            <w:pStyle w:val="TOC1"/>
            <w:tabs>
              <w:tab w:val="right" w:leader="dot" w:pos="9350"/>
            </w:tabs>
            <w:rPr>
              <w:noProof/>
              <w:kern w:val="2"/>
              <w:lang w:eastAsia="en-US"/>
              <w14:ligatures w14:val="standardContextual"/>
            </w:rPr>
          </w:pPr>
          <w:hyperlink w:anchor="_Toc195256881" w:history="1">
            <w:r w:rsidRPr="008723E8">
              <w:rPr>
                <w:rStyle w:val="Hyperlink"/>
                <w:noProof/>
              </w:rPr>
              <w:t>Timing Results</w:t>
            </w:r>
            <w:r>
              <w:rPr>
                <w:noProof/>
                <w:webHidden/>
              </w:rPr>
              <w:tab/>
            </w:r>
            <w:r>
              <w:rPr>
                <w:noProof/>
                <w:webHidden/>
              </w:rPr>
              <w:fldChar w:fldCharType="begin"/>
            </w:r>
            <w:r>
              <w:rPr>
                <w:noProof/>
                <w:webHidden/>
              </w:rPr>
              <w:instrText xml:space="preserve"> PAGEREF _Toc195256881 \h </w:instrText>
            </w:r>
            <w:r>
              <w:rPr>
                <w:noProof/>
                <w:webHidden/>
              </w:rPr>
            </w:r>
            <w:r>
              <w:rPr>
                <w:noProof/>
                <w:webHidden/>
              </w:rPr>
              <w:fldChar w:fldCharType="separate"/>
            </w:r>
            <w:r>
              <w:rPr>
                <w:noProof/>
                <w:webHidden/>
              </w:rPr>
              <w:t>6</w:t>
            </w:r>
            <w:r>
              <w:rPr>
                <w:noProof/>
                <w:webHidden/>
              </w:rPr>
              <w:fldChar w:fldCharType="end"/>
            </w:r>
          </w:hyperlink>
        </w:p>
        <w:p w14:paraId="77D78225" w14:textId="5F10F168" w:rsidR="0015258C" w:rsidRDefault="0015258C">
          <w:pPr>
            <w:pStyle w:val="TOC2"/>
            <w:tabs>
              <w:tab w:val="right" w:leader="dot" w:pos="9350"/>
            </w:tabs>
            <w:rPr>
              <w:noProof/>
              <w:kern w:val="2"/>
              <w:lang w:eastAsia="en-US"/>
              <w14:ligatures w14:val="standardContextual"/>
            </w:rPr>
          </w:pPr>
          <w:hyperlink w:anchor="_Toc195256882" w:history="1">
            <w:r w:rsidRPr="008723E8">
              <w:rPr>
                <w:rStyle w:val="Hyperlink"/>
                <w:noProof/>
              </w:rPr>
              <w:t>1. Baseline MLP (NumPy)</w:t>
            </w:r>
            <w:r>
              <w:rPr>
                <w:noProof/>
                <w:webHidden/>
              </w:rPr>
              <w:tab/>
            </w:r>
            <w:r>
              <w:rPr>
                <w:noProof/>
                <w:webHidden/>
              </w:rPr>
              <w:fldChar w:fldCharType="begin"/>
            </w:r>
            <w:r>
              <w:rPr>
                <w:noProof/>
                <w:webHidden/>
              </w:rPr>
              <w:instrText xml:space="preserve"> PAGEREF _Toc195256882 \h </w:instrText>
            </w:r>
            <w:r>
              <w:rPr>
                <w:noProof/>
                <w:webHidden/>
              </w:rPr>
            </w:r>
            <w:r>
              <w:rPr>
                <w:noProof/>
                <w:webHidden/>
              </w:rPr>
              <w:fldChar w:fldCharType="separate"/>
            </w:r>
            <w:r>
              <w:rPr>
                <w:noProof/>
                <w:webHidden/>
              </w:rPr>
              <w:t>6</w:t>
            </w:r>
            <w:r>
              <w:rPr>
                <w:noProof/>
                <w:webHidden/>
              </w:rPr>
              <w:fldChar w:fldCharType="end"/>
            </w:r>
          </w:hyperlink>
        </w:p>
        <w:p w14:paraId="21A8B769" w14:textId="22E391FD" w:rsidR="0015258C" w:rsidRDefault="0015258C">
          <w:pPr>
            <w:pStyle w:val="TOC2"/>
            <w:tabs>
              <w:tab w:val="right" w:leader="dot" w:pos="9350"/>
            </w:tabs>
            <w:rPr>
              <w:noProof/>
              <w:kern w:val="2"/>
              <w:lang w:eastAsia="en-US"/>
              <w14:ligatures w14:val="standardContextual"/>
            </w:rPr>
          </w:pPr>
          <w:hyperlink w:anchor="_Toc195256883" w:history="1">
            <w:r w:rsidRPr="008723E8">
              <w:rPr>
                <w:rStyle w:val="Hyperlink"/>
                <w:noProof/>
              </w:rPr>
              <w:t>2. Numba-JIT MLP</w:t>
            </w:r>
            <w:r>
              <w:rPr>
                <w:noProof/>
                <w:webHidden/>
              </w:rPr>
              <w:tab/>
            </w:r>
            <w:r>
              <w:rPr>
                <w:noProof/>
                <w:webHidden/>
              </w:rPr>
              <w:fldChar w:fldCharType="begin"/>
            </w:r>
            <w:r>
              <w:rPr>
                <w:noProof/>
                <w:webHidden/>
              </w:rPr>
              <w:instrText xml:space="preserve"> PAGEREF _Toc195256883 \h </w:instrText>
            </w:r>
            <w:r>
              <w:rPr>
                <w:noProof/>
                <w:webHidden/>
              </w:rPr>
            </w:r>
            <w:r>
              <w:rPr>
                <w:noProof/>
                <w:webHidden/>
              </w:rPr>
              <w:fldChar w:fldCharType="separate"/>
            </w:r>
            <w:r>
              <w:rPr>
                <w:noProof/>
                <w:webHidden/>
              </w:rPr>
              <w:t>7</w:t>
            </w:r>
            <w:r>
              <w:rPr>
                <w:noProof/>
                <w:webHidden/>
              </w:rPr>
              <w:fldChar w:fldCharType="end"/>
            </w:r>
          </w:hyperlink>
        </w:p>
        <w:p w14:paraId="6090F542" w14:textId="1C4F94E4" w:rsidR="0015258C" w:rsidRDefault="0015258C">
          <w:pPr>
            <w:pStyle w:val="TOC2"/>
            <w:tabs>
              <w:tab w:val="right" w:leader="dot" w:pos="9350"/>
            </w:tabs>
            <w:rPr>
              <w:noProof/>
              <w:kern w:val="2"/>
              <w:lang w:eastAsia="en-US"/>
              <w14:ligatures w14:val="standardContextual"/>
            </w:rPr>
          </w:pPr>
          <w:hyperlink w:anchor="_Toc195256884" w:history="1">
            <w:r w:rsidRPr="008723E8">
              <w:rPr>
                <w:rStyle w:val="Hyperlink"/>
                <w:noProof/>
              </w:rPr>
              <w:t>3. CuPy-Accelerated MLP</w:t>
            </w:r>
            <w:r>
              <w:rPr>
                <w:noProof/>
                <w:webHidden/>
              </w:rPr>
              <w:tab/>
            </w:r>
            <w:r>
              <w:rPr>
                <w:noProof/>
                <w:webHidden/>
              </w:rPr>
              <w:fldChar w:fldCharType="begin"/>
            </w:r>
            <w:r>
              <w:rPr>
                <w:noProof/>
                <w:webHidden/>
              </w:rPr>
              <w:instrText xml:space="preserve"> PAGEREF _Toc195256884 \h </w:instrText>
            </w:r>
            <w:r>
              <w:rPr>
                <w:noProof/>
                <w:webHidden/>
              </w:rPr>
            </w:r>
            <w:r>
              <w:rPr>
                <w:noProof/>
                <w:webHidden/>
              </w:rPr>
              <w:fldChar w:fldCharType="separate"/>
            </w:r>
            <w:r>
              <w:rPr>
                <w:noProof/>
                <w:webHidden/>
              </w:rPr>
              <w:t>8</w:t>
            </w:r>
            <w:r>
              <w:rPr>
                <w:noProof/>
                <w:webHidden/>
              </w:rPr>
              <w:fldChar w:fldCharType="end"/>
            </w:r>
          </w:hyperlink>
        </w:p>
        <w:p w14:paraId="341DD512" w14:textId="2D45237D" w:rsidR="0015258C" w:rsidRDefault="0015258C">
          <w:pPr>
            <w:pStyle w:val="TOC2"/>
            <w:tabs>
              <w:tab w:val="right" w:leader="dot" w:pos="9350"/>
            </w:tabs>
            <w:rPr>
              <w:noProof/>
              <w:kern w:val="2"/>
              <w:lang w:eastAsia="en-US"/>
              <w14:ligatures w14:val="standardContextual"/>
            </w:rPr>
          </w:pPr>
          <w:hyperlink w:anchor="_Toc195256885" w:history="1">
            <w:r w:rsidRPr="008723E8">
              <w:rPr>
                <w:rStyle w:val="Hyperlink"/>
                <w:noProof/>
              </w:rPr>
              <w:t>Table 1</w:t>
            </w:r>
            <w:r>
              <w:rPr>
                <w:noProof/>
                <w:webHidden/>
              </w:rPr>
              <w:tab/>
            </w:r>
            <w:r>
              <w:rPr>
                <w:noProof/>
                <w:webHidden/>
              </w:rPr>
              <w:fldChar w:fldCharType="begin"/>
            </w:r>
            <w:r>
              <w:rPr>
                <w:noProof/>
                <w:webHidden/>
              </w:rPr>
              <w:instrText xml:space="preserve"> PAGEREF _Toc195256885 \h </w:instrText>
            </w:r>
            <w:r>
              <w:rPr>
                <w:noProof/>
                <w:webHidden/>
              </w:rPr>
            </w:r>
            <w:r>
              <w:rPr>
                <w:noProof/>
                <w:webHidden/>
              </w:rPr>
              <w:fldChar w:fldCharType="separate"/>
            </w:r>
            <w:r>
              <w:rPr>
                <w:noProof/>
                <w:webHidden/>
              </w:rPr>
              <w:t>9</w:t>
            </w:r>
            <w:r>
              <w:rPr>
                <w:noProof/>
                <w:webHidden/>
              </w:rPr>
              <w:fldChar w:fldCharType="end"/>
            </w:r>
          </w:hyperlink>
        </w:p>
        <w:p w14:paraId="7783E32F" w14:textId="67DC0CDF" w:rsidR="0015258C" w:rsidRDefault="0015258C">
          <w:pPr>
            <w:pStyle w:val="TOC1"/>
            <w:tabs>
              <w:tab w:val="right" w:leader="dot" w:pos="9350"/>
            </w:tabs>
            <w:rPr>
              <w:noProof/>
              <w:kern w:val="2"/>
              <w:lang w:eastAsia="en-US"/>
              <w14:ligatures w14:val="standardContextual"/>
            </w:rPr>
          </w:pPr>
          <w:hyperlink w:anchor="_Toc195256886" w:history="1">
            <w:r w:rsidRPr="008723E8">
              <w:rPr>
                <w:rStyle w:val="Hyperlink"/>
                <w:noProof/>
              </w:rPr>
              <w:t>Concluding Discussion and Future Work</w:t>
            </w:r>
            <w:r>
              <w:rPr>
                <w:noProof/>
                <w:webHidden/>
              </w:rPr>
              <w:tab/>
            </w:r>
            <w:r>
              <w:rPr>
                <w:noProof/>
                <w:webHidden/>
              </w:rPr>
              <w:fldChar w:fldCharType="begin"/>
            </w:r>
            <w:r>
              <w:rPr>
                <w:noProof/>
                <w:webHidden/>
              </w:rPr>
              <w:instrText xml:space="preserve"> PAGEREF _Toc195256886 \h </w:instrText>
            </w:r>
            <w:r>
              <w:rPr>
                <w:noProof/>
                <w:webHidden/>
              </w:rPr>
            </w:r>
            <w:r>
              <w:rPr>
                <w:noProof/>
                <w:webHidden/>
              </w:rPr>
              <w:fldChar w:fldCharType="separate"/>
            </w:r>
            <w:r>
              <w:rPr>
                <w:noProof/>
                <w:webHidden/>
              </w:rPr>
              <w:t>9</w:t>
            </w:r>
            <w:r>
              <w:rPr>
                <w:noProof/>
                <w:webHidden/>
              </w:rPr>
              <w:fldChar w:fldCharType="end"/>
            </w:r>
          </w:hyperlink>
        </w:p>
        <w:p w14:paraId="19AF8580" w14:textId="1D805DD4" w:rsidR="0015258C" w:rsidRDefault="0015258C">
          <w:pPr>
            <w:pStyle w:val="TOC2"/>
            <w:tabs>
              <w:tab w:val="right" w:leader="dot" w:pos="9350"/>
            </w:tabs>
            <w:rPr>
              <w:noProof/>
              <w:kern w:val="2"/>
              <w:lang w:eastAsia="en-US"/>
              <w14:ligatures w14:val="standardContextual"/>
            </w:rPr>
          </w:pPr>
          <w:hyperlink w:anchor="_Toc195256887" w:history="1">
            <w:r w:rsidRPr="008723E8">
              <w:rPr>
                <w:rStyle w:val="Hyperlink"/>
                <w:noProof/>
              </w:rPr>
              <w:t>Discussion</w:t>
            </w:r>
            <w:r>
              <w:rPr>
                <w:noProof/>
                <w:webHidden/>
              </w:rPr>
              <w:tab/>
            </w:r>
            <w:r>
              <w:rPr>
                <w:noProof/>
                <w:webHidden/>
              </w:rPr>
              <w:fldChar w:fldCharType="begin"/>
            </w:r>
            <w:r>
              <w:rPr>
                <w:noProof/>
                <w:webHidden/>
              </w:rPr>
              <w:instrText xml:space="preserve"> PAGEREF _Toc195256887 \h </w:instrText>
            </w:r>
            <w:r>
              <w:rPr>
                <w:noProof/>
                <w:webHidden/>
              </w:rPr>
            </w:r>
            <w:r>
              <w:rPr>
                <w:noProof/>
                <w:webHidden/>
              </w:rPr>
              <w:fldChar w:fldCharType="separate"/>
            </w:r>
            <w:r>
              <w:rPr>
                <w:noProof/>
                <w:webHidden/>
              </w:rPr>
              <w:t>9</w:t>
            </w:r>
            <w:r>
              <w:rPr>
                <w:noProof/>
                <w:webHidden/>
              </w:rPr>
              <w:fldChar w:fldCharType="end"/>
            </w:r>
          </w:hyperlink>
        </w:p>
        <w:p w14:paraId="7DA149E6" w14:textId="2C1DAC1D" w:rsidR="0015258C" w:rsidRDefault="0015258C">
          <w:pPr>
            <w:pStyle w:val="TOC2"/>
            <w:tabs>
              <w:tab w:val="right" w:leader="dot" w:pos="9350"/>
            </w:tabs>
            <w:rPr>
              <w:noProof/>
              <w:kern w:val="2"/>
              <w:lang w:eastAsia="en-US"/>
              <w14:ligatures w14:val="standardContextual"/>
            </w:rPr>
          </w:pPr>
          <w:hyperlink w:anchor="_Toc195256888" w:history="1">
            <w:r w:rsidRPr="008723E8">
              <w:rPr>
                <w:rStyle w:val="Hyperlink"/>
                <w:noProof/>
              </w:rPr>
              <w:t>Future Work</w:t>
            </w:r>
            <w:r>
              <w:rPr>
                <w:noProof/>
                <w:webHidden/>
              </w:rPr>
              <w:tab/>
            </w:r>
            <w:r>
              <w:rPr>
                <w:noProof/>
                <w:webHidden/>
              </w:rPr>
              <w:fldChar w:fldCharType="begin"/>
            </w:r>
            <w:r>
              <w:rPr>
                <w:noProof/>
                <w:webHidden/>
              </w:rPr>
              <w:instrText xml:space="preserve"> PAGEREF _Toc195256888 \h </w:instrText>
            </w:r>
            <w:r>
              <w:rPr>
                <w:noProof/>
                <w:webHidden/>
              </w:rPr>
            </w:r>
            <w:r>
              <w:rPr>
                <w:noProof/>
                <w:webHidden/>
              </w:rPr>
              <w:fldChar w:fldCharType="separate"/>
            </w:r>
            <w:r>
              <w:rPr>
                <w:noProof/>
                <w:webHidden/>
              </w:rPr>
              <w:t>9</w:t>
            </w:r>
            <w:r>
              <w:rPr>
                <w:noProof/>
                <w:webHidden/>
              </w:rPr>
              <w:fldChar w:fldCharType="end"/>
            </w:r>
          </w:hyperlink>
        </w:p>
        <w:p w14:paraId="2F9D0AEB" w14:textId="1F3143AE" w:rsidR="0015258C" w:rsidRDefault="0015258C">
          <w:pPr>
            <w:pStyle w:val="TOC1"/>
            <w:tabs>
              <w:tab w:val="right" w:leader="dot" w:pos="9350"/>
            </w:tabs>
            <w:rPr>
              <w:noProof/>
              <w:kern w:val="2"/>
              <w:lang w:eastAsia="en-US"/>
              <w14:ligatures w14:val="standardContextual"/>
            </w:rPr>
          </w:pPr>
          <w:hyperlink w:anchor="_Toc195256889" w:history="1">
            <w:r w:rsidRPr="008723E8">
              <w:rPr>
                <w:rStyle w:val="Hyperlink"/>
                <w:noProof/>
              </w:rPr>
              <w:t>Reference</w:t>
            </w:r>
            <w:r w:rsidRPr="008723E8">
              <w:rPr>
                <w:rStyle w:val="Hyperlink"/>
                <w:noProof/>
              </w:rPr>
              <w:t>s</w:t>
            </w:r>
            <w:r>
              <w:rPr>
                <w:noProof/>
                <w:webHidden/>
              </w:rPr>
              <w:tab/>
            </w:r>
            <w:r>
              <w:rPr>
                <w:noProof/>
                <w:webHidden/>
              </w:rPr>
              <w:fldChar w:fldCharType="begin"/>
            </w:r>
            <w:r>
              <w:rPr>
                <w:noProof/>
                <w:webHidden/>
              </w:rPr>
              <w:instrText xml:space="preserve"> PAGEREF _Toc195256889 \h </w:instrText>
            </w:r>
            <w:r>
              <w:rPr>
                <w:noProof/>
                <w:webHidden/>
              </w:rPr>
            </w:r>
            <w:r>
              <w:rPr>
                <w:noProof/>
                <w:webHidden/>
              </w:rPr>
              <w:fldChar w:fldCharType="separate"/>
            </w:r>
            <w:r>
              <w:rPr>
                <w:noProof/>
                <w:webHidden/>
              </w:rPr>
              <w:t>11</w:t>
            </w:r>
            <w:r>
              <w:rPr>
                <w:noProof/>
                <w:webHidden/>
              </w:rPr>
              <w:fldChar w:fldCharType="end"/>
            </w:r>
          </w:hyperlink>
        </w:p>
        <w:p w14:paraId="727661D4" w14:textId="36B8B7B5" w:rsidR="00613B1A" w:rsidRDefault="00000000">
          <w:pPr>
            <w:ind w:firstLine="0"/>
          </w:pPr>
          <w:r>
            <w:rPr>
              <w:b/>
              <w:bCs/>
              <w:noProof/>
            </w:rPr>
            <w:fldChar w:fldCharType="end"/>
          </w:r>
        </w:p>
      </w:sdtContent>
    </w:sdt>
    <w:p w14:paraId="4293F555" w14:textId="77777777" w:rsidR="00613B1A" w:rsidRPr="00D17041" w:rsidRDefault="00000000">
      <w:pPr>
        <w:pStyle w:val="SectionTitle"/>
        <w:rPr>
          <w:b/>
          <w:bCs/>
        </w:rPr>
      </w:pPr>
      <w:bookmarkStart w:id="0" w:name="_Toc195256874"/>
      <w:r w:rsidRPr="00D17041">
        <w:rPr>
          <w:b/>
          <w:bCs/>
        </w:rPr>
        <w:lastRenderedPageBreak/>
        <w:t>Abstract</w:t>
      </w:r>
      <w:bookmarkEnd w:id="0"/>
    </w:p>
    <w:p w14:paraId="0A295D86" w14:textId="67771379" w:rsidR="00613B1A" w:rsidRDefault="0064238B">
      <w:r w:rsidRPr="0064238B">
        <w:rPr>
          <w:kern w:val="0"/>
        </w:rPr>
        <w:t>This project delves into optimizing multi-layer perceptron (MLP) training within the deep learning domain by exploring various acceleration techniques. Our motivation stems from the educational interest in understanding how computation can be enhanced, especially for workloads that rely heavily on numerical operations. The baseline MLP, developed in NumPy, was chosen due to its inherent optimizations, making any further CPU-based speedup challenging. We experimented with two main strategies: just-in-time (JIT) compilation using Numba and GPU parallelization with CuPy. While JIT compilation introduced minor overheads leading to a slight slowdown, leveraging GPU capabilities with CuPy achieved over a 100x speed-up in training. Although these improvements are not groundbreaking, they offer valuable insights into the strengths and limitations of each approach, serving as an informative exploration of current techniques in high-performance deep learning computations.</w:t>
      </w:r>
    </w:p>
    <w:bookmarkStart w:id="1" w:name="_Toc195256875"/>
    <w:p w14:paraId="6FF58DB5" w14:textId="424B9F6C" w:rsidR="00613B1A" w:rsidRDefault="00000000">
      <w:pPr>
        <w:pStyle w:val="SectionTitle"/>
      </w:pPr>
      <w:sdt>
        <w:sdtPr>
          <w:alias w:val="Title"/>
          <w:tag w:val=""/>
          <w:id w:val="-1756435886"/>
          <w:placeholder>
            <w:docPart w:val="C924191C173CA44CA98B00AFDD962E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5296">
            <w:t>Acceleration Multi-Layer Perceptron Training with Numba Optimization and Parallelization</w:t>
          </w:r>
        </w:sdtContent>
      </w:sdt>
      <w:bookmarkEnd w:id="1"/>
    </w:p>
    <w:p w14:paraId="3A4A4327" w14:textId="640870A6" w:rsidR="00613B1A" w:rsidRDefault="00613B1A"/>
    <w:p w14:paraId="4DFF064F" w14:textId="0C0C797A" w:rsidR="00613B1A" w:rsidRDefault="00726702">
      <w:pPr>
        <w:pStyle w:val="Heading1"/>
      </w:pPr>
      <w:bookmarkStart w:id="2" w:name="_Toc195256876"/>
      <w:r>
        <w:t>Methodology</w:t>
      </w:r>
      <w:bookmarkEnd w:id="2"/>
    </w:p>
    <w:p w14:paraId="1D503562" w14:textId="6D7C1E6D" w:rsidR="00613B1A" w:rsidRDefault="0086598A" w:rsidP="0086598A">
      <w:pPr>
        <w:pStyle w:val="Heading2"/>
      </w:pPr>
      <w:bookmarkStart w:id="3" w:name="_Toc195256877"/>
      <w:r w:rsidRPr="0086598A">
        <w:t>1.</w:t>
      </w:r>
      <w:r>
        <w:t xml:space="preserve"> </w:t>
      </w:r>
      <w:r w:rsidR="00726702">
        <w:t>Baseline Model</w:t>
      </w:r>
      <w:bookmarkEnd w:id="3"/>
    </w:p>
    <w:p w14:paraId="2CBB5BBE" w14:textId="77777777" w:rsidR="001A31B0" w:rsidRPr="001A31B0" w:rsidRDefault="001A31B0" w:rsidP="001A31B0">
      <w:pPr>
        <w:pStyle w:val="NoSpacing"/>
        <w:keepNext/>
      </w:pPr>
      <w:r w:rsidRPr="001A31B0">
        <w:t>The starting point of our study was a multi-layer perceptron (MLP) implemented solely with NumPy. NumPy’s well-established, vectorized operations offer efficient, low-level performance for numerical computations, making it a common choice for baseline deep learning models (Zhang, 2020). Our baseline architecture is designed specifically for the MNIST dataset and comprises the following layers:</w:t>
      </w:r>
    </w:p>
    <w:p w14:paraId="2ABB428B" w14:textId="77777777" w:rsidR="001A31B0" w:rsidRPr="001A31B0" w:rsidRDefault="001A31B0" w:rsidP="001A31B0">
      <w:pPr>
        <w:pStyle w:val="NoSpacing"/>
        <w:keepNext/>
        <w:numPr>
          <w:ilvl w:val="0"/>
          <w:numId w:val="19"/>
        </w:numPr>
      </w:pPr>
      <w:r w:rsidRPr="001A31B0">
        <w:rPr>
          <w:b/>
          <w:bCs/>
        </w:rPr>
        <w:t>Input Layer:</w:t>
      </w:r>
      <w:r w:rsidRPr="001A31B0">
        <w:t> 784 neurons corresponding to the 28×28 pixel images, with weights initialized using He initialization.</w:t>
      </w:r>
    </w:p>
    <w:p w14:paraId="6CF4A303" w14:textId="77777777" w:rsidR="001A31B0" w:rsidRPr="001A31B0" w:rsidRDefault="001A31B0" w:rsidP="001A31B0">
      <w:pPr>
        <w:pStyle w:val="NoSpacing"/>
        <w:keepNext/>
        <w:numPr>
          <w:ilvl w:val="0"/>
          <w:numId w:val="19"/>
        </w:numPr>
      </w:pPr>
      <w:r w:rsidRPr="001A31B0">
        <w:rPr>
          <w:b/>
          <w:bCs/>
        </w:rPr>
        <w:t>Hidden Layers:</w:t>
      </w:r>
      <w:r w:rsidRPr="001A31B0">
        <w:t> Two hidden layers, each with 128 neurons and ReLU activation, to capture non-linear features effectively.</w:t>
      </w:r>
    </w:p>
    <w:p w14:paraId="001EA61A" w14:textId="1CC90DE6" w:rsidR="001A31B0" w:rsidRPr="001A31B0" w:rsidRDefault="001A31B0" w:rsidP="001A31B0">
      <w:pPr>
        <w:pStyle w:val="NoSpacing"/>
        <w:keepNext/>
        <w:numPr>
          <w:ilvl w:val="0"/>
          <w:numId w:val="19"/>
        </w:numPr>
      </w:pPr>
      <w:r w:rsidRPr="001A31B0">
        <w:rPr>
          <w:b/>
          <w:bCs/>
        </w:rPr>
        <w:t>Output Layer:</w:t>
      </w:r>
      <w:r w:rsidRPr="001A31B0">
        <w:t xml:space="preserve"> 10 neurons with </w:t>
      </w:r>
      <w:r w:rsidRPr="001A31B0">
        <w:t>SoftMax</w:t>
      </w:r>
      <w:r w:rsidRPr="001A31B0">
        <w:t xml:space="preserve"> activation to generate class probabilities for the digit categories.</w:t>
      </w:r>
    </w:p>
    <w:p w14:paraId="32D6D83C" w14:textId="77777777" w:rsidR="001A31B0" w:rsidRPr="001A31B0" w:rsidRDefault="001A31B0" w:rsidP="001A31B0">
      <w:pPr>
        <w:pStyle w:val="NoSpacing"/>
        <w:keepNext/>
      </w:pPr>
      <w:r w:rsidRPr="001A31B0">
        <w:t>This design serves as the control model to benchmark subsequent optimization attempts. Below is a diagram showing the MLP architecture.</w:t>
      </w:r>
    </w:p>
    <w:p w14:paraId="11AAE687" w14:textId="77777777" w:rsidR="001A31B0" w:rsidRDefault="001A31B0" w:rsidP="001A31B0">
      <w:pPr>
        <w:pStyle w:val="NoSpacing"/>
        <w:keepNext/>
      </w:pPr>
      <w:r w:rsidRPr="001A31B0">
        <w:drawing>
          <wp:inline distT="0" distB="0" distL="0" distR="0" wp14:anchorId="5A9E1B60" wp14:editId="7E8D21F7">
            <wp:extent cx="5791200" cy="698500"/>
            <wp:effectExtent l="0" t="0" r="0" b="0"/>
            <wp:docPr id="90750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08707" name=""/>
                    <pic:cNvPicPr/>
                  </pic:nvPicPr>
                  <pic:blipFill>
                    <a:blip r:embed="rId9"/>
                    <a:stretch>
                      <a:fillRect/>
                    </a:stretch>
                  </pic:blipFill>
                  <pic:spPr>
                    <a:xfrm>
                      <a:off x="0" y="0"/>
                      <a:ext cx="5791200" cy="698500"/>
                    </a:xfrm>
                    <a:prstGeom prst="rect">
                      <a:avLst/>
                    </a:prstGeom>
                  </pic:spPr>
                </pic:pic>
              </a:graphicData>
            </a:graphic>
          </wp:inline>
        </w:drawing>
      </w:r>
    </w:p>
    <w:p w14:paraId="6994D305" w14:textId="5DF6FC4C" w:rsidR="001A31B0" w:rsidRDefault="001A31B0" w:rsidP="001A31B0">
      <w:pPr>
        <w:pStyle w:val="Caption"/>
        <w:jc w:val="center"/>
      </w:pPr>
      <w:r>
        <w:t xml:space="preserve">Figure </w:t>
      </w:r>
      <w:r>
        <w:fldChar w:fldCharType="begin"/>
      </w:r>
      <w:r>
        <w:instrText xml:space="preserve"> SEQ Figure \* ARABIC </w:instrText>
      </w:r>
      <w:r>
        <w:fldChar w:fldCharType="separate"/>
      </w:r>
      <w:r w:rsidR="00707B94">
        <w:rPr>
          <w:noProof/>
        </w:rPr>
        <w:t>1</w:t>
      </w:r>
      <w:r>
        <w:fldChar w:fldCharType="end"/>
      </w:r>
      <w:r>
        <w:t>: MLP Architecture</w:t>
      </w:r>
    </w:p>
    <w:p w14:paraId="5544D1D5" w14:textId="7C721166" w:rsidR="00726702" w:rsidRDefault="00726702" w:rsidP="00726702">
      <w:pPr>
        <w:pStyle w:val="Heading2"/>
      </w:pPr>
      <w:bookmarkStart w:id="4" w:name="_Toc195256878"/>
      <w:r>
        <w:t xml:space="preserve">2. </w:t>
      </w:r>
      <w:r w:rsidR="0086598A" w:rsidRPr="0086598A">
        <w:t>Numba-Optimized MLP</w:t>
      </w:r>
      <w:bookmarkEnd w:id="4"/>
    </w:p>
    <w:p w14:paraId="678A685B" w14:textId="401D0765" w:rsidR="0086598A" w:rsidRDefault="0086598A" w:rsidP="0086598A">
      <w:pPr>
        <w:ind w:firstLine="0"/>
      </w:pPr>
      <w:r w:rsidRPr="0086598A">
        <w:t xml:space="preserve">In the second approach, we applied just-in-time (JIT) compilation through Numba to the core components of our MLP. Key functions—such as forward propagation, back propagation, </w:t>
      </w:r>
      <w:r w:rsidRPr="0086598A">
        <w:lastRenderedPageBreak/>
        <w:t>activation, and loss calculation—were decorated using Numba’s NJIT decorator to enable machine-level optimization during runtime. Despite expectations of performance gains, the inherent overhead from JIT compilation led to a slight slowdown compared to the NumPy baseline</w:t>
      </w:r>
      <w:r w:rsidR="00081030">
        <w:t xml:space="preserve"> (Numba Development Team, n.d.)</w:t>
      </w:r>
      <w:r w:rsidRPr="0086598A">
        <w:t>.</w:t>
      </w:r>
    </w:p>
    <w:p w14:paraId="67AA13FD" w14:textId="70C2FC33" w:rsidR="0086598A" w:rsidRDefault="0086598A" w:rsidP="0086598A">
      <w:pPr>
        <w:pStyle w:val="Heading2"/>
      </w:pPr>
      <w:bookmarkStart w:id="5" w:name="_Toc195256879"/>
      <w:r w:rsidRPr="0086598A">
        <w:t>3. CuPy-Based MLP with GPU Parallelization</w:t>
      </w:r>
      <w:bookmarkEnd w:id="5"/>
    </w:p>
    <w:p w14:paraId="3D5F0B4C" w14:textId="37530704" w:rsidR="0086598A" w:rsidRDefault="0086598A" w:rsidP="0086598A">
      <w:pPr>
        <w:ind w:firstLine="0"/>
      </w:pPr>
      <w:r w:rsidRPr="0086598A">
        <w:t xml:space="preserve">The third variant replaced NumPy with CuPy to exploit GPU parallelization, thereby capitalizing on the massive parallel processing capabilities of modern GPUs. This implementation yielded dramatic improvements, achieving over a 100x speed-up in training time compared to the CPU-bound baseline </w:t>
      </w:r>
      <w:r w:rsidR="00081030">
        <w:t>(CuPy Development Team, n.d.)</w:t>
      </w:r>
      <w:r w:rsidRPr="0086598A">
        <w:t>.</w:t>
      </w:r>
    </w:p>
    <w:p w14:paraId="34560EC5" w14:textId="77777777" w:rsidR="0086598A" w:rsidRDefault="0086598A" w:rsidP="0086598A">
      <w:pPr>
        <w:pStyle w:val="Heading2"/>
        <w:rPr>
          <w:kern w:val="0"/>
        </w:rPr>
      </w:pPr>
      <w:bookmarkStart w:id="6" w:name="_Toc195256880"/>
      <w:r>
        <w:t>Benchmarking Procedure</w:t>
      </w:r>
      <w:bookmarkEnd w:id="6"/>
    </w:p>
    <w:p w14:paraId="648164EB" w14:textId="77777777" w:rsidR="0086598A" w:rsidRDefault="0086598A" w:rsidP="0086598A">
      <w:pPr>
        <w:spacing w:before="100" w:beforeAutospacing="1" w:after="100" w:afterAutospacing="1"/>
        <w:rPr>
          <w:color w:val="000000"/>
        </w:rPr>
      </w:pPr>
      <w:r>
        <w:rPr>
          <w:color w:val="000000"/>
        </w:rPr>
        <w:t>Each MLP model was trained on the standard MNIST dataset, retrieved via TensorFlow Datasets [Reference: TensorFlow Datasets]. The training used a configuration of 40 epochs with a learning rate of 0.001, where the training set comprised 60,000 samples of size 28×28. A dedicated Python script,</w:t>
      </w:r>
      <w:r>
        <w:rPr>
          <w:rStyle w:val="apple-converted-space"/>
          <w:color w:val="000000"/>
        </w:rPr>
        <w:t> </w:t>
      </w:r>
      <w:r>
        <w:rPr>
          <w:rStyle w:val="HTMLCode"/>
          <w:rFonts w:eastAsiaTheme="minorEastAsia"/>
          <w:color w:val="000000"/>
        </w:rPr>
        <w:t>benchmark.py</w:t>
      </w:r>
      <w:r>
        <w:rPr>
          <w:color w:val="000000"/>
        </w:rPr>
        <w:t xml:space="preserve">, executed the training for each model five times. It computed and reported the average training time and test set accuracy. To ensure consistent experimental conditions, a </w:t>
      </w:r>
      <w:proofErr w:type="spellStart"/>
      <w:r>
        <w:rPr>
          <w:color w:val="000000"/>
        </w:rPr>
        <w:t>Slurm</w:t>
      </w:r>
      <w:proofErr w:type="spellEnd"/>
      <w:r>
        <w:rPr>
          <w:color w:val="000000"/>
        </w:rPr>
        <w:t xml:space="preserve"> script was developed to schedule the job on a high-performance computing cluster (HPCC) using 1 CPU task (</w:t>
      </w:r>
      <w:proofErr w:type="spellStart"/>
      <w:r>
        <w:rPr>
          <w:color w:val="000000"/>
        </w:rPr>
        <w:t>ntasks</w:t>
      </w:r>
      <w:proofErr w:type="spellEnd"/>
      <w:r>
        <w:rPr>
          <w:color w:val="000000"/>
        </w:rPr>
        <w:t xml:space="preserve"> = 1), 1 GPU (V100), and 3GB of memory. A new Conda environment was configured on the HPCC, and all required packages were installed, with full instructions provided in the README.</w:t>
      </w:r>
    </w:p>
    <w:p w14:paraId="40E961BB" w14:textId="77777777" w:rsidR="0086598A" w:rsidRPr="0086598A" w:rsidRDefault="0086598A" w:rsidP="0086598A">
      <w:pPr>
        <w:ind w:firstLine="0"/>
      </w:pPr>
    </w:p>
    <w:p w14:paraId="4B9DDFAD" w14:textId="58DB3A27" w:rsidR="0086598A" w:rsidRDefault="00D71508" w:rsidP="00D71508">
      <w:pPr>
        <w:pStyle w:val="Heading1"/>
      </w:pPr>
      <w:bookmarkStart w:id="7" w:name="_Toc195256881"/>
      <w:r>
        <w:lastRenderedPageBreak/>
        <w:t>Timing Results</w:t>
      </w:r>
      <w:bookmarkEnd w:id="7"/>
    </w:p>
    <w:p w14:paraId="1E2D3042" w14:textId="5342795C" w:rsidR="00D71508" w:rsidRDefault="00FB0246" w:rsidP="00FB0246">
      <w:pPr>
        <w:ind w:firstLine="0"/>
      </w:pPr>
      <w:r w:rsidRPr="00FB0246">
        <w:t>After developing three different MLP variants—NumPy-based, Numba-JIT-compiled, and CuPy-accelerated—we conducted a series of experiments to quantify their performance in terms of both training time and model accuracy. Each model was trained on the MNIST dataset (60,000 images for training and 10,000 for testing) for 40 epochs and repeated five times to calculate average runtime and accuracy. Below is a summary of our key observations, drawn from the outfi</w:t>
      </w:r>
      <w:r>
        <w:t>l</w:t>
      </w:r>
      <w:r w:rsidRPr="00FB0246">
        <w:t>e logs and illustrated by the attached training loss plots.</w:t>
      </w:r>
    </w:p>
    <w:p w14:paraId="0EA18DC2" w14:textId="77777777" w:rsidR="00FB0246" w:rsidRDefault="00FB0246" w:rsidP="00FB0246">
      <w:pPr>
        <w:ind w:firstLine="0"/>
      </w:pPr>
    </w:p>
    <w:p w14:paraId="22482AD5" w14:textId="1D252A9B" w:rsidR="00FB0246" w:rsidRDefault="00FB0246" w:rsidP="00FB0246">
      <w:pPr>
        <w:pStyle w:val="Heading2"/>
      </w:pPr>
      <w:bookmarkStart w:id="8" w:name="_Toc195256882"/>
      <w:r w:rsidRPr="00FB0246">
        <w:t>1.</w:t>
      </w:r>
      <w:r>
        <w:t xml:space="preserve"> Baseline MLP (NumPy)</w:t>
      </w:r>
      <w:bookmarkEnd w:id="8"/>
    </w:p>
    <w:p w14:paraId="2F6DE568" w14:textId="654B4A79" w:rsidR="00FB0246" w:rsidRPr="00FB0246" w:rsidRDefault="00FB0246" w:rsidP="00FB0246">
      <w:pPr>
        <w:pStyle w:val="ListParagraph"/>
        <w:numPr>
          <w:ilvl w:val="0"/>
          <w:numId w:val="16"/>
        </w:numPr>
      </w:pPr>
      <w:r w:rsidRPr="00FB0246">
        <w:rPr>
          <w:b/>
          <w:bCs/>
        </w:rPr>
        <w:t>Training Time:</w:t>
      </w:r>
      <w:r w:rsidRPr="00FB0246">
        <w:t xml:space="preserve"> The NumPy implementation required </w:t>
      </w:r>
      <w:r>
        <w:t xml:space="preserve">37.22 seconds, </w:t>
      </w:r>
      <w:r w:rsidRPr="00FB0246">
        <w:t>a moderate amount of time on the CPU, benefitting from NumPy’s optimized vectorized operations.</w:t>
      </w:r>
    </w:p>
    <w:p w14:paraId="26069AC7" w14:textId="0ABC8CFD" w:rsidR="00FB0246" w:rsidRPr="00FB0246" w:rsidRDefault="00FB0246" w:rsidP="00FB0246">
      <w:pPr>
        <w:pStyle w:val="ListParagraph"/>
        <w:numPr>
          <w:ilvl w:val="0"/>
          <w:numId w:val="16"/>
        </w:numPr>
      </w:pPr>
      <w:r w:rsidRPr="00FB0246">
        <w:rPr>
          <w:b/>
          <w:bCs/>
        </w:rPr>
        <w:t>Training Curve:</w:t>
      </w:r>
      <w:r w:rsidRPr="00FB0246">
        <w:t> As seen in the plot (titled </w:t>
      </w:r>
      <w:r w:rsidRPr="00FB0246">
        <w:rPr>
          <w:i/>
          <w:iCs/>
        </w:rPr>
        <w:t>Loss over epochs - Baseline Model</w:t>
      </w:r>
      <w:r w:rsidRPr="00FB0246">
        <w:t>), the cross-entropy loss steadily decreased from above 2.0 down to roughly 0.4 by the 40th epoch, indicating stable convergence.</w:t>
      </w:r>
    </w:p>
    <w:p w14:paraId="666C8F85" w14:textId="413059F4" w:rsidR="00FB0246" w:rsidRPr="00FB0246" w:rsidRDefault="00FB0246" w:rsidP="00FB0246">
      <w:pPr>
        <w:pStyle w:val="ListParagraph"/>
        <w:numPr>
          <w:ilvl w:val="0"/>
          <w:numId w:val="16"/>
        </w:numPr>
      </w:pPr>
      <w:r w:rsidRPr="00FB0246">
        <w:rPr>
          <w:b/>
          <w:bCs/>
        </w:rPr>
        <w:t>Accuracy:</w:t>
      </w:r>
      <w:r w:rsidRPr="00FB0246">
        <w:t> The final test accuracy was consistent across runs</w:t>
      </w:r>
      <w:r>
        <w:t xml:space="preserve"> (91.35%)</w:t>
      </w:r>
      <w:r w:rsidRPr="00FB0246">
        <w:t>, demonstrating that a pure NumPy approach is both reliable and straightforward for small-to-medium-sized datasets.</w:t>
      </w:r>
    </w:p>
    <w:p w14:paraId="10364616" w14:textId="77777777" w:rsidR="00FB0246" w:rsidRDefault="00FB0246" w:rsidP="00FB0246">
      <w:pPr>
        <w:keepNext/>
        <w:ind w:firstLine="0"/>
      </w:pPr>
      <w:r w:rsidRPr="00FB0246">
        <w:lastRenderedPageBreak/>
        <w:drawing>
          <wp:inline distT="0" distB="0" distL="0" distR="0" wp14:anchorId="51BC7252" wp14:editId="27840989">
            <wp:extent cx="5943600" cy="3566160"/>
            <wp:effectExtent l="0" t="0" r="0" b="2540"/>
            <wp:docPr id="784117836"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17836" name="Picture 1" descr="A graph with a blue line&#10;&#10;AI-generated content may be incorrect."/>
                    <pic:cNvPicPr/>
                  </pic:nvPicPr>
                  <pic:blipFill>
                    <a:blip r:embed="rId10"/>
                    <a:stretch>
                      <a:fillRect/>
                    </a:stretch>
                  </pic:blipFill>
                  <pic:spPr>
                    <a:xfrm>
                      <a:off x="0" y="0"/>
                      <a:ext cx="5943600" cy="3566160"/>
                    </a:xfrm>
                    <a:prstGeom prst="rect">
                      <a:avLst/>
                    </a:prstGeom>
                  </pic:spPr>
                </pic:pic>
              </a:graphicData>
            </a:graphic>
          </wp:inline>
        </w:drawing>
      </w:r>
    </w:p>
    <w:p w14:paraId="23F98C61" w14:textId="6F2E71E7" w:rsidR="00FB0246" w:rsidRDefault="00FB0246" w:rsidP="00FB0246">
      <w:pPr>
        <w:pStyle w:val="Caption"/>
        <w:jc w:val="center"/>
      </w:pPr>
      <w:r>
        <w:t xml:space="preserve">Figure </w:t>
      </w:r>
      <w:r>
        <w:fldChar w:fldCharType="begin"/>
      </w:r>
      <w:r>
        <w:instrText xml:space="preserve"> SEQ Figure \* ARABIC </w:instrText>
      </w:r>
      <w:r>
        <w:fldChar w:fldCharType="separate"/>
      </w:r>
      <w:r w:rsidR="00707B94">
        <w:rPr>
          <w:noProof/>
        </w:rPr>
        <w:t>2</w:t>
      </w:r>
      <w:r>
        <w:fldChar w:fldCharType="end"/>
      </w:r>
      <w:r>
        <w:t xml:space="preserve">: </w:t>
      </w:r>
      <w:r w:rsidRPr="00BD44BC">
        <w:t>Loss over epochs - Baseline Model</w:t>
      </w:r>
    </w:p>
    <w:p w14:paraId="6B979BEA" w14:textId="09926E98" w:rsidR="00FB0246" w:rsidRDefault="00FB0246" w:rsidP="00FB0246">
      <w:pPr>
        <w:pStyle w:val="Heading2"/>
      </w:pPr>
      <w:bookmarkStart w:id="9" w:name="_Toc195256883"/>
      <w:r>
        <w:t>2. Numba-JIT MLP</w:t>
      </w:r>
      <w:bookmarkEnd w:id="9"/>
    </w:p>
    <w:p w14:paraId="6852CF59" w14:textId="3FFA5567" w:rsidR="00FB0246" w:rsidRPr="00FB0246" w:rsidRDefault="00FB0246" w:rsidP="00FB0246">
      <w:pPr>
        <w:pStyle w:val="ListParagraph"/>
        <w:numPr>
          <w:ilvl w:val="0"/>
          <w:numId w:val="17"/>
        </w:numPr>
      </w:pPr>
      <w:r w:rsidRPr="00FB0246">
        <w:rPr>
          <w:b/>
          <w:bCs/>
        </w:rPr>
        <w:t>Training Time:</w:t>
      </w:r>
      <w:r w:rsidRPr="00FB0246">
        <w:t> Contrary to initial expectations, decorating the core MLP routines (forward pass, backpropagation, activation, etc.) with Numba’s njit resulted in a slight slowdown on CPU</w:t>
      </w:r>
      <w:r>
        <w:t xml:space="preserve"> (41.74 seconds)</w:t>
      </w:r>
      <w:r w:rsidRPr="00FB0246">
        <w:t>. This likely stemmed from Numba’s compilation overhead and NumPy’s own optimizations already being quite efficient for this workload.</w:t>
      </w:r>
    </w:p>
    <w:p w14:paraId="4BE96B1D" w14:textId="25D1C032" w:rsidR="00FB0246" w:rsidRPr="00FB0246" w:rsidRDefault="00FB0246" w:rsidP="00FB0246">
      <w:pPr>
        <w:pStyle w:val="ListParagraph"/>
        <w:numPr>
          <w:ilvl w:val="0"/>
          <w:numId w:val="17"/>
        </w:numPr>
      </w:pPr>
      <w:r w:rsidRPr="00FB0246">
        <w:rPr>
          <w:b/>
          <w:bCs/>
        </w:rPr>
        <w:t>Training Curve:</w:t>
      </w:r>
      <w:r w:rsidRPr="00FB0246">
        <w:t> As illustrated in the second plot (</w:t>
      </w:r>
      <w:r w:rsidRPr="00FB0246">
        <w:rPr>
          <w:i/>
          <w:iCs/>
        </w:rPr>
        <w:t>Loss over epochs - Numba Model</w:t>
      </w:r>
      <w:r w:rsidRPr="00FB0246">
        <w:t>), the training curve closely mirrored that of the baseline MLP, underscoring that the model’s convergence behavior remained virtually the same.</w:t>
      </w:r>
    </w:p>
    <w:p w14:paraId="54BF12F2" w14:textId="56E82683" w:rsidR="00FB0246" w:rsidRDefault="00FB0246" w:rsidP="00FB0246">
      <w:pPr>
        <w:pStyle w:val="ListParagraph"/>
        <w:numPr>
          <w:ilvl w:val="0"/>
          <w:numId w:val="17"/>
        </w:numPr>
      </w:pPr>
      <w:r w:rsidRPr="00FB0246">
        <w:rPr>
          <w:b/>
          <w:bCs/>
        </w:rPr>
        <w:t>Accuracy:</w:t>
      </w:r>
      <w:r w:rsidRPr="00FB0246">
        <w:t> Like the baseline, the Numba-optimized model maintained similar final accuracies</w:t>
      </w:r>
      <w:r>
        <w:t xml:space="preserve"> (91.43%)</w:t>
      </w:r>
      <w:r w:rsidRPr="00FB0246">
        <w:t>, reaffirming that the approach did not degrade predictive performance.</w:t>
      </w:r>
    </w:p>
    <w:p w14:paraId="418B6965" w14:textId="77777777" w:rsidR="00FB0246" w:rsidRDefault="00FB0246" w:rsidP="00FB0246">
      <w:pPr>
        <w:keepNext/>
        <w:ind w:left="360" w:firstLine="0"/>
      </w:pPr>
      <w:r w:rsidRPr="00FB0246">
        <w:lastRenderedPageBreak/>
        <w:drawing>
          <wp:inline distT="0" distB="0" distL="0" distR="0" wp14:anchorId="7B17C155" wp14:editId="14956BF1">
            <wp:extent cx="5943600" cy="3566160"/>
            <wp:effectExtent l="0" t="0" r="0" b="2540"/>
            <wp:docPr id="244886939"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86939" name="Picture 1" descr="A graph with a blue line&#10;&#10;AI-generated content may be incorrect."/>
                    <pic:cNvPicPr/>
                  </pic:nvPicPr>
                  <pic:blipFill>
                    <a:blip r:embed="rId11"/>
                    <a:stretch>
                      <a:fillRect/>
                    </a:stretch>
                  </pic:blipFill>
                  <pic:spPr>
                    <a:xfrm>
                      <a:off x="0" y="0"/>
                      <a:ext cx="5943600" cy="3566160"/>
                    </a:xfrm>
                    <a:prstGeom prst="rect">
                      <a:avLst/>
                    </a:prstGeom>
                  </pic:spPr>
                </pic:pic>
              </a:graphicData>
            </a:graphic>
          </wp:inline>
        </w:drawing>
      </w:r>
    </w:p>
    <w:p w14:paraId="16F9E1C2" w14:textId="7B6343EC" w:rsidR="00FB0246" w:rsidRPr="00FB0246" w:rsidRDefault="00FB0246" w:rsidP="00FB0246">
      <w:pPr>
        <w:pStyle w:val="Caption"/>
        <w:jc w:val="center"/>
      </w:pPr>
      <w:r>
        <w:t xml:space="preserve">Figure </w:t>
      </w:r>
      <w:r>
        <w:fldChar w:fldCharType="begin"/>
      </w:r>
      <w:r>
        <w:instrText xml:space="preserve"> SEQ Figure \* ARABIC </w:instrText>
      </w:r>
      <w:r>
        <w:fldChar w:fldCharType="separate"/>
      </w:r>
      <w:r w:rsidR="00707B94">
        <w:rPr>
          <w:noProof/>
        </w:rPr>
        <w:t>3</w:t>
      </w:r>
      <w:r>
        <w:fldChar w:fldCharType="end"/>
      </w:r>
      <w:r>
        <w:t xml:space="preserve">: </w:t>
      </w:r>
      <w:r w:rsidRPr="00545276">
        <w:t>Loss over epochs - Numba Model</w:t>
      </w:r>
    </w:p>
    <w:p w14:paraId="02E5E308" w14:textId="05CDA5C9" w:rsidR="00FB0246" w:rsidRDefault="00FB0246" w:rsidP="00FB0246">
      <w:pPr>
        <w:pStyle w:val="Heading2"/>
      </w:pPr>
      <w:bookmarkStart w:id="10" w:name="_Toc195256884"/>
      <w:r>
        <w:t>3. CuPy-Accelerated MLP</w:t>
      </w:r>
      <w:bookmarkEnd w:id="10"/>
    </w:p>
    <w:p w14:paraId="77EFE66D" w14:textId="2A97978E" w:rsidR="00FB0246" w:rsidRDefault="00FB0246" w:rsidP="00FB0246">
      <w:pPr>
        <w:pStyle w:val="ListParagraph"/>
        <w:numPr>
          <w:ilvl w:val="0"/>
          <w:numId w:val="18"/>
        </w:numPr>
      </w:pPr>
      <w:r w:rsidRPr="0015258C">
        <w:rPr>
          <w:b/>
          <w:bCs/>
        </w:rPr>
        <w:t>Training Time</w:t>
      </w:r>
      <w:r>
        <w:t>: Leveraging GPU parallelization with CuPy produced the most significant reduction in runtime</w:t>
      </w:r>
      <w:r>
        <w:t xml:space="preserve"> (0.35 seconds) </w:t>
      </w:r>
      <w:r>
        <w:t>—on the order of 100x faster than the CPU-bound models.</w:t>
      </w:r>
    </w:p>
    <w:p w14:paraId="52C02B5D" w14:textId="3AC89647" w:rsidR="00707B94" w:rsidRDefault="00707B94" w:rsidP="00707B94">
      <w:pPr>
        <w:pStyle w:val="ListParagraph"/>
        <w:numPr>
          <w:ilvl w:val="0"/>
          <w:numId w:val="18"/>
        </w:numPr>
      </w:pPr>
      <w:r w:rsidRPr="00FB0246">
        <w:rPr>
          <w:b/>
          <w:bCs/>
        </w:rPr>
        <w:t>Training Curve:</w:t>
      </w:r>
      <w:r w:rsidRPr="00FB0246">
        <w:t xml:space="preserve"> As illustrated in the </w:t>
      </w:r>
      <w:r>
        <w:t>third</w:t>
      </w:r>
      <w:r w:rsidRPr="00FB0246">
        <w:t xml:space="preserve"> plot (</w:t>
      </w:r>
      <w:r w:rsidRPr="00FB0246">
        <w:rPr>
          <w:i/>
          <w:iCs/>
        </w:rPr>
        <w:t xml:space="preserve">Loss over epochs - </w:t>
      </w:r>
      <w:r>
        <w:rPr>
          <w:i/>
          <w:iCs/>
        </w:rPr>
        <w:t>GPU</w:t>
      </w:r>
      <w:r w:rsidRPr="00FB0246">
        <w:rPr>
          <w:i/>
          <w:iCs/>
        </w:rPr>
        <w:t xml:space="preserve"> Model</w:t>
      </w:r>
      <w:r w:rsidRPr="00FB0246">
        <w:t xml:space="preserve">), the training curve </w:t>
      </w:r>
      <w:r>
        <w:t xml:space="preserve">again </w:t>
      </w:r>
      <w:r w:rsidRPr="00FB0246">
        <w:t>closely mirrored that of the baseline MLP</w:t>
      </w:r>
      <w:r>
        <w:t xml:space="preserve"> and Numba MLP</w:t>
      </w:r>
      <w:r w:rsidRPr="00FB0246">
        <w:t>,</w:t>
      </w:r>
      <w:r>
        <w:t xml:space="preserve"> showing again that the convergence behavior remains the same</w:t>
      </w:r>
      <w:r w:rsidRPr="00FB0246">
        <w:t>.</w:t>
      </w:r>
    </w:p>
    <w:p w14:paraId="1CBFBC8F" w14:textId="5AB725FB" w:rsidR="00FB0246" w:rsidRDefault="00FB0246" w:rsidP="00FB0246">
      <w:pPr>
        <w:pStyle w:val="ListParagraph"/>
        <w:numPr>
          <w:ilvl w:val="0"/>
          <w:numId w:val="18"/>
        </w:numPr>
      </w:pPr>
      <w:r w:rsidRPr="0015258C">
        <w:rPr>
          <w:b/>
          <w:bCs/>
        </w:rPr>
        <w:t>Accuracy</w:t>
      </w:r>
      <w:r>
        <w:t>: Despite the massive speed-up, the final accuracy was nearly identical to the other two variants</w:t>
      </w:r>
      <w:r>
        <w:t xml:space="preserve"> (91.44%)</w:t>
      </w:r>
      <w:r>
        <w:t>, indicating that parallelizing the core operations onto a GPU has no adverse effect on model quality for this MNIST task.</w:t>
      </w:r>
    </w:p>
    <w:p w14:paraId="191EEFD0" w14:textId="6ACAF975" w:rsidR="00707B94" w:rsidRDefault="001864C6" w:rsidP="00707B94">
      <w:pPr>
        <w:pStyle w:val="ListParagraph"/>
        <w:keepNext/>
      </w:pPr>
      <w:r w:rsidRPr="001864C6">
        <w:lastRenderedPageBreak/>
        <w:drawing>
          <wp:inline distT="0" distB="0" distL="0" distR="0" wp14:anchorId="07D0DC71" wp14:editId="18D0DD40">
            <wp:extent cx="5943600" cy="3566160"/>
            <wp:effectExtent l="0" t="0" r="0" b="2540"/>
            <wp:docPr id="16461366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3664" name="Picture 1" descr="A graph with a blue line&#10;&#10;AI-generated content may be incorrect."/>
                    <pic:cNvPicPr/>
                  </pic:nvPicPr>
                  <pic:blipFill>
                    <a:blip r:embed="rId12"/>
                    <a:stretch>
                      <a:fillRect/>
                    </a:stretch>
                  </pic:blipFill>
                  <pic:spPr>
                    <a:xfrm>
                      <a:off x="0" y="0"/>
                      <a:ext cx="5943600" cy="3566160"/>
                    </a:xfrm>
                    <a:prstGeom prst="rect">
                      <a:avLst/>
                    </a:prstGeom>
                  </pic:spPr>
                </pic:pic>
              </a:graphicData>
            </a:graphic>
          </wp:inline>
        </w:drawing>
      </w:r>
    </w:p>
    <w:p w14:paraId="4A33E141" w14:textId="4D52D3A4" w:rsidR="00FB0246" w:rsidRPr="00FB0246" w:rsidRDefault="00707B94" w:rsidP="00707B9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C1568D">
        <w:t>Loss over epochs - GPU Model</w:t>
      </w:r>
    </w:p>
    <w:p w14:paraId="29986933" w14:textId="5E894616" w:rsidR="00FB0246" w:rsidRDefault="00FB0246" w:rsidP="00FB0246">
      <w:pPr>
        <w:ind w:firstLine="0"/>
      </w:pPr>
      <w:r w:rsidRPr="00FB0246">
        <w:t>Overall, these results confirm that while Numba JIT compilation did not yield the anticipated speed-up over NumPy on a CPU-based system, utilizing CuPy on a GPU can deliver dramatic gains. The loss plots further illustrate that all three implementations converge similarly on MNIST, with final accuracies remaining close across the board.</w:t>
      </w:r>
    </w:p>
    <w:p w14:paraId="768C9A7F" w14:textId="77777777" w:rsidR="00FB0246" w:rsidRDefault="00FB0246" w:rsidP="00FB0246">
      <w:pPr>
        <w:ind w:firstLine="0"/>
      </w:pPr>
    </w:p>
    <w:p w14:paraId="573757E7" w14:textId="77777777" w:rsidR="00FB0246" w:rsidRDefault="00FB0246" w:rsidP="001A31B0">
      <w:pPr>
        <w:pStyle w:val="Heading2"/>
      </w:pPr>
      <w:bookmarkStart w:id="11" w:name="_Toc195256885"/>
      <w:r>
        <w:t>Table 1</w:t>
      </w:r>
      <w:bookmarkEnd w:id="11"/>
    </w:p>
    <w:p w14:paraId="0134257E" w14:textId="2793B5E7" w:rsidR="00FB0246" w:rsidRDefault="00FB0246" w:rsidP="00FB0246">
      <w:pPr>
        <w:pStyle w:val="NoSpacing"/>
      </w:pPr>
      <w:r>
        <w:rPr>
          <w:rStyle w:val="Emphasis"/>
        </w:rPr>
        <w:t>Benchmarking Results</w:t>
      </w:r>
    </w:p>
    <w:tbl>
      <w:tblPr>
        <w:tblStyle w:val="APAReport"/>
        <w:tblW w:w="4084" w:type="pct"/>
        <w:tblLook w:val="04A0" w:firstRow="1" w:lastRow="0" w:firstColumn="1" w:lastColumn="0" w:noHBand="0" w:noVBand="1"/>
        <w:tblCaption w:val="Sample 5-column table"/>
      </w:tblPr>
      <w:tblGrid>
        <w:gridCol w:w="2551"/>
        <w:gridCol w:w="2547"/>
        <w:gridCol w:w="2547"/>
      </w:tblGrid>
      <w:tr w:rsidR="00FB0246" w14:paraId="1AD012E8" w14:textId="77777777" w:rsidTr="00FB0246">
        <w:trPr>
          <w:cnfStyle w:val="100000000000" w:firstRow="1" w:lastRow="0" w:firstColumn="0" w:lastColumn="0" w:oddVBand="0" w:evenVBand="0" w:oddHBand="0" w:evenHBand="0" w:firstRowFirstColumn="0" w:firstRowLastColumn="0" w:lastRowFirstColumn="0" w:lastRowLastColumn="0"/>
          <w:trHeight w:val="577"/>
        </w:trPr>
        <w:tc>
          <w:tcPr>
            <w:tcW w:w="1668" w:type="pct"/>
          </w:tcPr>
          <w:p w14:paraId="488F0DD1" w14:textId="612BBCA6" w:rsidR="00FB0246" w:rsidRDefault="00FB0246" w:rsidP="005F4015">
            <w:pPr>
              <w:pStyle w:val="NoSpacing"/>
            </w:pPr>
            <w:r>
              <w:t>MLP Type</w:t>
            </w:r>
          </w:p>
        </w:tc>
        <w:tc>
          <w:tcPr>
            <w:tcW w:w="1666" w:type="pct"/>
          </w:tcPr>
          <w:p w14:paraId="3311E9DD" w14:textId="20B01070" w:rsidR="00FB0246" w:rsidRDefault="00FB0246" w:rsidP="005F4015">
            <w:pPr>
              <w:pStyle w:val="NoSpacing"/>
            </w:pPr>
            <w:r>
              <w:t>Training Time (</w:t>
            </w:r>
            <w:r w:rsidR="001A31B0">
              <w:t>seconds</w:t>
            </w:r>
            <w:r>
              <w:t>)</w:t>
            </w:r>
          </w:p>
        </w:tc>
        <w:tc>
          <w:tcPr>
            <w:tcW w:w="1666" w:type="pct"/>
          </w:tcPr>
          <w:p w14:paraId="5145878B" w14:textId="150DFD38" w:rsidR="00FB0246" w:rsidRDefault="00FB0246" w:rsidP="005F4015">
            <w:pPr>
              <w:pStyle w:val="NoSpacing"/>
            </w:pPr>
            <w:r>
              <w:t>Test Accuracy</w:t>
            </w:r>
            <w:r w:rsidR="001A31B0">
              <w:t xml:space="preserve"> (%)</w:t>
            </w:r>
          </w:p>
        </w:tc>
      </w:tr>
      <w:tr w:rsidR="00FB0246" w14:paraId="0E95C48A" w14:textId="77777777" w:rsidTr="00FB0246">
        <w:trPr>
          <w:trHeight w:val="279"/>
        </w:trPr>
        <w:tc>
          <w:tcPr>
            <w:tcW w:w="1668" w:type="pct"/>
          </w:tcPr>
          <w:p w14:paraId="3B720B6C" w14:textId="03EA23DA" w:rsidR="00FB0246" w:rsidRDefault="00FB0246" w:rsidP="005F4015">
            <w:pPr>
              <w:pStyle w:val="NoSpacing"/>
            </w:pPr>
            <w:r>
              <w:t>Baseline - NumPy</w:t>
            </w:r>
          </w:p>
        </w:tc>
        <w:tc>
          <w:tcPr>
            <w:tcW w:w="1666" w:type="pct"/>
          </w:tcPr>
          <w:p w14:paraId="212D1078" w14:textId="1414AA74" w:rsidR="00FB0246" w:rsidRDefault="001A31B0" w:rsidP="005F4015">
            <w:pPr>
              <w:pStyle w:val="NoSpacing"/>
            </w:pPr>
            <w:r>
              <w:t xml:space="preserve">37.22 </w:t>
            </w:r>
          </w:p>
        </w:tc>
        <w:tc>
          <w:tcPr>
            <w:tcW w:w="1666" w:type="pct"/>
          </w:tcPr>
          <w:p w14:paraId="58DD8417" w14:textId="482910B5" w:rsidR="00FB0246" w:rsidRDefault="001A31B0" w:rsidP="005F4015">
            <w:pPr>
              <w:pStyle w:val="NoSpacing"/>
            </w:pPr>
            <w:r>
              <w:t>91.35</w:t>
            </w:r>
          </w:p>
        </w:tc>
      </w:tr>
      <w:tr w:rsidR="00FB0246" w14:paraId="3D849451" w14:textId="77777777" w:rsidTr="00FB0246">
        <w:trPr>
          <w:trHeight w:val="297"/>
        </w:trPr>
        <w:tc>
          <w:tcPr>
            <w:tcW w:w="1668" w:type="pct"/>
          </w:tcPr>
          <w:p w14:paraId="22A1A81E" w14:textId="4343BEBE" w:rsidR="00FB0246" w:rsidRDefault="00FB0246" w:rsidP="005F4015">
            <w:pPr>
              <w:pStyle w:val="NoSpacing"/>
            </w:pPr>
            <w:r>
              <w:t>Numba-JIT</w:t>
            </w:r>
          </w:p>
        </w:tc>
        <w:tc>
          <w:tcPr>
            <w:tcW w:w="1666" w:type="pct"/>
          </w:tcPr>
          <w:p w14:paraId="2EBB5367" w14:textId="1BAA3BF5" w:rsidR="00FB0246" w:rsidRDefault="001A31B0" w:rsidP="005F4015">
            <w:pPr>
              <w:pStyle w:val="NoSpacing"/>
            </w:pPr>
            <w:r>
              <w:t>41.74</w:t>
            </w:r>
          </w:p>
        </w:tc>
        <w:tc>
          <w:tcPr>
            <w:tcW w:w="1666" w:type="pct"/>
          </w:tcPr>
          <w:p w14:paraId="637B5B5A" w14:textId="54ED14A6" w:rsidR="00FB0246" w:rsidRDefault="001A31B0" w:rsidP="005F4015">
            <w:pPr>
              <w:pStyle w:val="NoSpacing"/>
            </w:pPr>
            <w:r>
              <w:t>91.43</w:t>
            </w:r>
          </w:p>
        </w:tc>
      </w:tr>
      <w:tr w:rsidR="00FB0246" w14:paraId="763BBF2B" w14:textId="77777777" w:rsidTr="00FB0246">
        <w:trPr>
          <w:trHeight w:val="279"/>
        </w:trPr>
        <w:tc>
          <w:tcPr>
            <w:tcW w:w="1668" w:type="pct"/>
          </w:tcPr>
          <w:p w14:paraId="223ACAB5" w14:textId="3FB0D19C" w:rsidR="00FB0246" w:rsidRDefault="00FB0246" w:rsidP="005F4015">
            <w:pPr>
              <w:pStyle w:val="NoSpacing"/>
            </w:pPr>
            <w:r>
              <w:t>CuPy - GPU</w:t>
            </w:r>
          </w:p>
        </w:tc>
        <w:tc>
          <w:tcPr>
            <w:tcW w:w="1666" w:type="pct"/>
          </w:tcPr>
          <w:p w14:paraId="447F4F14" w14:textId="0DAF37D5" w:rsidR="00FB0246" w:rsidRDefault="001A31B0" w:rsidP="005F4015">
            <w:pPr>
              <w:pStyle w:val="NoSpacing"/>
            </w:pPr>
            <w:r>
              <w:t>0.35</w:t>
            </w:r>
          </w:p>
        </w:tc>
        <w:tc>
          <w:tcPr>
            <w:tcW w:w="1666" w:type="pct"/>
          </w:tcPr>
          <w:p w14:paraId="63099D7C" w14:textId="1F84CF8E" w:rsidR="00FB0246" w:rsidRDefault="001A31B0" w:rsidP="005F4015">
            <w:pPr>
              <w:pStyle w:val="NoSpacing"/>
            </w:pPr>
            <w:r>
              <w:t>91.44</w:t>
            </w:r>
          </w:p>
        </w:tc>
      </w:tr>
    </w:tbl>
    <w:p w14:paraId="29F1D6FB" w14:textId="77777777" w:rsidR="00FB0246" w:rsidRDefault="00FB0246" w:rsidP="00FB0246">
      <w:pPr>
        <w:ind w:firstLine="0"/>
      </w:pPr>
    </w:p>
    <w:p w14:paraId="0BF440BA" w14:textId="77777777" w:rsidR="008B10A7" w:rsidRDefault="008B10A7" w:rsidP="008B10A7">
      <w:pPr>
        <w:pStyle w:val="Heading1"/>
        <w:rPr>
          <w:kern w:val="0"/>
        </w:rPr>
      </w:pPr>
      <w:bookmarkStart w:id="12" w:name="_Toc195256886"/>
      <w:r>
        <w:lastRenderedPageBreak/>
        <w:t>Concluding Discussion and Future Work</w:t>
      </w:r>
      <w:bookmarkEnd w:id="12"/>
    </w:p>
    <w:p w14:paraId="3463D3A6" w14:textId="77777777" w:rsidR="008B10A7" w:rsidRDefault="008B10A7" w:rsidP="008B10A7">
      <w:pPr>
        <w:spacing w:before="100" w:beforeAutospacing="1" w:after="100" w:afterAutospacing="1"/>
        <w:ind w:firstLine="0"/>
        <w:rPr>
          <w:color w:val="000000"/>
        </w:rPr>
      </w:pPr>
      <w:bookmarkStart w:id="13" w:name="_Toc195256887"/>
      <w:r w:rsidRPr="008B10A7">
        <w:rPr>
          <w:rStyle w:val="Heading2Char"/>
        </w:rPr>
        <w:t>Discussion</w:t>
      </w:r>
      <w:bookmarkEnd w:id="13"/>
      <w:r>
        <w:rPr>
          <w:color w:val="000000"/>
        </w:rPr>
        <w:br/>
        <w:t>Our experiments illustrate the impressive optimization that NumPy already provides on the CPU. Despite the potential of CPU-based techniques like Numba’s JIT compilation, our observations indicate that these methods do not yield additional benefits when applied to an already optimized NumPy implementation—in fact, the slight slowdown likely reflects the overhead introduced by Numba. In contrast, leveraging GPU acceleration through CuPy resulted in a dramatic improvement, with training times reduced by more than 100x. This substantial speed-up underscores the importance of GPUs in deep learning training, supporting their status as the de facto standard for state-of-the-art neural network computations.</w:t>
      </w:r>
    </w:p>
    <w:p w14:paraId="74BB43FE" w14:textId="77777777" w:rsidR="008B10A7" w:rsidRDefault="008B10A7" w:rsidP="008B10A7">
      <w:pPr>
        <w:spacing w:before="100" w:beforeAutospacing="1" w:after="100" w:afterAutospacing="1"/>
        <w:ind w:firstLine="0"/>
        <w:rPr>
          <w:color w:val="000000"/>
        </w:rPr>
      </w:pPr>
      <w:bookmarkStart w:id="14" w:name="_Toc195256888"/>
      <w:r w:rsidRPr="008B10A7">
        <w:rPr>
          <w:rStyle w:val="Heading2Char"/>
        </w:rPr>
        <w:t>Future Work</w:t>
      </w:r>
      <w:bookmarkEnd w:id="14"/>
      <w:r>
        <w:rPr>
          <w:color w:val="000000"/>
        </w:rPr>
        <w:br/>
        <w:t>Looking ahead, we plan to investigate more creative strategies for enhancing both CPU and GPU performance. Potential avenues include implementing advanced batch-processing techniques to further streamline data throughput and exploring the optimization techniques employed by leading deep learning frameworks such as PyTorch and TensorFlow. Additionally, experimenting with mixed-precision training, asynchronous processing, and distributed computing architectures may yield further insights into accelerating model training while maintaining or improving model accuracy. These future endeavors aim to build on our current findings, potentially bridging the gap between educational explorations and state-of-the-art deep learning practices.</w:t>
      </w:r>
    </w:p>
    <w:p w14:paraId="0764BF6A" w14:textId="77777777" w:rsidR="008B10A7" w:rsidRPr="00FB0246" w:rsidRDefault="008B10A7" w:rsidP="00FB0246">
      <w:pPr>
        <w:ind w:firstLine="0"/>
      </w:pPr>
    </w:p>
    <w:bookmarkStart w:id="15" w:name="_Toc195256889" w:displacedByCustomXml="next"/>
    <w:sdt>
      <w:sdtPr>
        <w:rPr>
          <w:rFonts w:asciiTheme="minorHAnsi" w:eastAsiaTheme="minorEastAsia" w:hAnsiTheme="minorHAnsi" w:cstheme="minorBidi"/>
        </w:rPr>
        <w:id w:val="-573587230"/>
        <w:bibliography/>
      </w:sdtPr>
      <w:sdtContent>
        <w:p w14:paraId="386F3757" w14:textId="77777777" w:rsidR="00613B1A" w:rsidRDefault="00000000">
          <w:pPr>
            <w:pStyle w:val="SectionTitle"/>
          </w:pPr>
          <w:r>
            <w:t>References</w:t>
          </w:r>
          <w:bookmarkEnd w:id="15"/>
        </w:p>
        <w:p w14:paraId="65151DA3" w14:textId="1AC3D0DC" w:rsidR="0086598A" w:rsidRDefault="0086598A" w:rsidP="0086598A">
          <w:pPr>
            <w:pStyle w:val="Bibliography"/>
          </w:pPr>
          <w:r>
            <w:t>NumPy Model:</w:t>
          </w:r>
        </w:p>
        <w:p w14:paraId="4A457B05" w14:textId="0130917B" w:rsidR="00081030" w:rsidRDefault="0086598A" w:rsidP="00081030">
          <w:r>
            <w:t xml:space="preserve">Zhang, S. [Samson Zhang]. (2020, November 24). </w:t>
          </w:r>
          <w:r w:rsidRPr="0086598A">
            <w:rPr>
              <w:i/>
              <w:iCs/>
            </w:rPr>
            <w:t xml:space="preserve">Building a neural network FROM SCRATCH (no </w:t>
          </w:r>
          <w:proofErr w:type="spellStart"/>
          <w:r w:rsidRPr="0086598A">
            <w:rPr>
              <w:i/>
              <w:iCs/>
            </w:rPr>
            <w:t>Tensorflow</w:t>
          </w:r>
          <w:proofErr w:type="spellEnd"/>
          <w:r w:rsidRPr="0086598A">
            <w:rPr>
              <w:i/>
              <w:iCs/>
            </w:rPr>
            <w:t>/</w:t>
          </w:r>
          <w:proofErr w:type="spellStart"/>
          <w:r w:rsidRPr="0086598A">
            <w:rPr>
              <w:i/>
              <w:iCs/>
            </w:rPr>
            <w:t>Pytorch</w:t>
          </w:r>
          <w:proofErr w:type="spellEnd"/>
          <w:r w:rsidRPr="0086598A">
            <w:rPr>
              <w:i/>
              <w:iCs/>
            </w:rPr>
            <w:t xml:space="preserve">, just </w:t>
          </w:r>
          <w:proofErr w:type="spellStart"/>
          <w:r w:rsidRPr="0086598A">
            <w:rPr>
              <w:i/>
              <w:iCs/>
            </w:rPr>
            <w:t>numpy</w:t>
          </w:r>
          <w:proofErr w:type="spellEnd"/>
          <w:r w:rsidRPr="0086598A">
            <w:rPr>
              <w:i/>
              <w:iCs/>
            </w:rPr>
            <w:t xml:space="preserve"> &amp; math)</w:t>
          </w:r>
          <w:r>
            <w:rPr>
              <w:i/>
              <w:iCs/>
            </w:rPr>
            <w:t xml:space="preserve"> </w:t>
          </w:r>
          <w:r>
            <w:t>[Video]. You</w:t>
          </w:r>
          <w:r w:rsidR="00081030">
            <w:t>T</w:t>
          </w:r>
          <w:r>
            <w:t xml:space="preserve">ube. </w:t>
          </w:r>
          <w:hyperlink r:id="rId13" w:history="1">
            <w:r w:rsidR="00081030" w:rsidRPr="007F6750">
              <w:rPr>
                <w:rStyle w:val="Hyperlink"/>
              </w:rPr>
              <w:t>https://www.youtube.com/watch?v=w8yWXqWQYmU&amp;t=1320s</w:t>
            </w:r>
            <w:r w:rsidR="00081030" w:rsidRPr="007F6750">
              <w:rPr>
                <w:rStyle w:val="Hyperlink"/>
              </w:rPr>
              <w:t>/</w:t>
            </w:r>
          </w:hyperlink>
        </w:p>
        <w:p w14:paraId="1A3A08F3" w14:textId="77777777" w:rsidR="00081030" w:rsidRDefault="00081030" w:rsidP="00081030">
          <w:pPr>
            <w:ind w:firstLine="0"/>
          </w:pPr>
          <w:r>
            <w:t>Numba Model:</w:t>
          </w:r>
        </w:p>
        <w:p w14:paraId="3B7D58AC" w14:textId="77777777" w:rsidR="00081030" w:rsidRDefault="00081030" w:rsidP="00081030">
          <w:pPr>
            <w:ind w:firstLine="0"/>
          </w:pPr>
          <w:r>
            <w:tab/>
          </w:r>
          <w:r w:rsidRPr="00081030">
            <w:t>Numba Development Team. (n.d.). </w:t>
          </w:r>
          <w:r w:rsidRPr="00081030">
            <w:rPr>
              <w:i/>
              <w:iCs/>
            </w:rPr>
            <w:t>Numba documentation</w:t>
          </w:r>
          <w:r w:rsidRPr="00081030">
            <w:t>. Retrieved [</w:t>
          </w:r>
          <w:r>
            <w:t>March 27</w:t>
          </w:r>
          <w:r w:rsidRPr="00081030">
            <w:t xml:space="preserve">, </w:t>
          </w:r>
          <w:r>
            <w:t>2025</w:t>
          </w:r>
          <w:r w:rsidRPr="00081030">
            <w:t>], from </w:t>
          </w:r>
          <w:hyperlink r:id="rId14" w:tgtFrame="_new" w:history="1">
            <w:r w:rsidRPr="00081030">
              <w:rPr>
                <w:rStyle w:val="Hyperlink"/>
              </w:rPr>
              <w:t>https://numba.pydata.org/</w:t>
            </w:r>
          </w:hyperlink>
        </w:p>
        <w:p w14:paraId="240695C0" w14:textId="52A949F1" w:rsidR="00081030" w:rsidRDefault="00081030" w:rsidP="00081030">
          <w:pPr>
            <w:ind w:firstLine="0"/>
          </w:pPr>
          <w:r>
            <w:t>CuPy Model:</w:t>
          </w:r>
        </w:p>
        <w:p w14:paraId="1AF707A3" w14:textId="096D4211" w:rsidR="00081030" w:rsidRDefault="00081030" w:rsidP="00081030">
          <w:pPr>
            <w:ind w:firstLine="0"/>
          </w:pPr>
          <w:r>
            <w:tab/>
          </w:r>
          <w:r w:rsidRPr="00081030">
            <w:t>CuPy Development Team. (n.d.). </w:t>
          </w:r>
          <w:r w:rsidRPr="00081030">
            <w:rPr>
              <w:i/>
              <w:iCs/>
            </w:rPr>
            <w:t>CuPy documentation</w:t>
          </w:r>
          <w:r w:rsidRPr="00081030">
            <w:t>. Retrieved [</w:t>
          </w:r>
          <w:r>
            <w:t>April</w:t>
          </w:r>
          <w:r w:rsidRPr="00081030">
            <w:t xml:space="preserve"> </w:t>
          </w:r>
          <w:r>
            <w:t>3</w:t>
          </w:r>
          <w:r w:rsidRPr="00081030">
            <w:t xml:space="preserve">, </w:t>
          </w:r>
          <w:r>
            <w:t>2025</w:t>
          </w:r>
          <w:r w:rsidRPr="00081030">
            <w:t>], from </w:t>
          </w:r>
          <w:hyperlink r:id="rId15" w:tgtFrame="_new" w:history="1">
            <w:r w:rsidRPr="00081030">
              <w:rPr>
                <w:rStyle w:val="Hyperlink"/>
              </w:rPr>
              <w:t>https://docs.cupy.dev/en/stable/</w:t>
            </w:r>
          </w:hyperlink>
        </w:p>
        <w:p w14:paraId="1C8B0081" w14:textId="31A55ACB" w:rsidR="00081030" w:rsidRDefault="00081030" w:rsidP="00081030">
          <w:r>
            <w:t xml:space="preserve">Corn, N. [nickcorn93]. (2021, July 21). </w:t>
          </w:r>
          <w:r w:rsidRPr="00081030">
            <w:rPr>
              <w:i/>
              <w:iCs/>
            </w:rPr>
            <w:t xml:space="preserve">Tutorial: CUDA programming in Python with </w:t>
          </w:r>
          <w:r>
            <w:rPr>
              <w:i/>
              <w:iCs/>
            </w:rPr>
            <w:t>N</w:t>
          </w:r>
          <w:r w:rsidRPr="00081030">
            <w:rPr>
              <w:i/>
              <w:iCs/>
            </w:rPr>
            <w:t xml:space="preserve">umba and </w:t>
          </w:r>
          <w:r>
            <w:rPr>
              <w:i/>
              <w:iCs/>
            </w:rPr>
            <w:t>C</w:t>
          </w:r>
          <w:r w:rsidRPr="00081030">
            <w:rPr>
              <w:i/>
              <w:iCs/>
            </w:rPr>
            <w:t>u</w:t>
          </w:r>
          <w:r>
            <w:rPr>
              <w:i/>
              <w:iCs/>
            </w:rPr>
            <w:t>P</w:t>
          </w:r>
          <w:r w:rsidRPr="00081030">
            <w:rPr>
              <w:i/>
              <w:iCs/>
            </w:rPr>
            <w:t>y</w:t>
          </w:r>
          <w:r>
            <w:rPr>
              <w:i/>
              <w:iCs/>
            </w:rPr>
            <w:t xml:space="preserve">. </w:t>
          </w:r>
          <w:r>
            <w:t xml:space="preserve">[Video]. YouTube </w:t>
          </w:r>
          <w:hyperlink r:id="rId16" w:history="1">
            <w:r w:rsidRPr="007F6750">
              <w:rPr>
                <w:rStyle w:val="Hyperlink"/>
              </w:rPr>
              <w:t>https://www.youtube.com/watch?v=9bBsvpg-Xlk&amp;t=1054s</w:t>
            </w:r>
            <w:r w:rsidRPr="007F6750">
              <w:rPr>
                <w:rStyle w:val="Hyperlink"/>
              </w:rPr>
              <w:t>/</w:t>
            </w:r>
          </w:hyperlink>
        </w:p>
        <w:p w14:paraId="63F32ADB" w14:textId="77777777" w:rsidR="00081030" w:rsidRDefault="00081030" w:rsidP="00081030"/>
        <w:p w14:paraId="16C450AE" w14:textId="77777777" w:rsidR="00081030" w:rsidRPr="00081030" w:rsidRDefault="00081030" w:rsidP="00081030"/>
        <w:p w14:paraId="354913BF" w14:textId="77777777" w:rsidR="0015258C" w:rsidRDefault="0015258C" w:rsidP="00081030">
          <w:pPr>
            <w:ind w:firstLine="0"/>
          </w:pPr>
        </w:p>
        <w:p w14:paraId="13FFAB39" w14:textId="77777777" w:rsidR="0015258C" w:rsidRDefault="0015258C" w:rsidP="00081030">
          <w:pPr>
            <w:ind w:firstLine="0"/>
          </w:pPr>
        </w:p>
        <w:p w14:paraId="267F5D45" w14:textId="77777777" w:rsidR="0015258C" w:rsidRDefault="0015258C" w:rsidP="00081030">
          <w:pPr>
            <w:ind w:firstLine="0"/>
          </w:pPr>
        </w:p>
        <w:p w14:paraId="04BED4FD" w14:textId="77777777" w:rsidR="0015258C" w:rsidRDefault="0015258C" w:rsidP="00081030">
          <w:pPr>
            <w:ind w:firstLine="0"/>
          </w:pPr>
        </w:p>
        <w:p w14:paraId="47956B1A" w14:textId="77777777" w:rsidR="0015258C" w:rsidRDefault="0015258C" w:rsidP="00081030">
          <w:pPr>
            <w:ind w:firstLine="0"/>
          </w:pPr>
        </w:p>
        <w:p w14:paraId="3CAC298A" w14:textId="5919B331" w:rsidR="00613B1A" w:rsidRPr="0086598A" w:rsidRDefault="00000000" w:rsidP="00081030">
          <w:pPr>
            <w:ind w:firstLine="0"/>
          </w:pPr>
        </w:p>
      </w:sdtContent>
    </w:sdt>
    <w:p w14:paraId="7FCD0565" w14:textId="5D07651A" w:rsidR="00613B1A" w:rsidRDefault="00613B1A" w:rsidP="00FB0246">
      <w:pPr>
        <w:pStyle w:val="SectionTitle"/>
        <w:jc w:val="left"/>
      </w:pPr>
    </w:p>
    <w:sectPr w:rsidR="00613B1A">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A8C64" w14:textId="77777777" w:rsidR="00E45C02" w:rsidRDefault="00E45C02">
      <w:pPr>
        <w:spacing w:line="240" w:lineRule="auto"/>
      </w:pPr>
      <w:r>
        <w:separator/>
      </w:r>
    </w:p>
  </w:endnote>
  <w:endnote w:type="continuationSeparator" w:id="0">
    <w:p w14:paraId="4A7450BA" w14:textId="77777777" w:rsidR="00E45C02" w:rsidRDefault="00E45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B74EF" w14:textId="77777777" w:rsidR="00E45C02" w:rsidRDefault="00E45C02">
      <w:pPr>
        <w:spacing w:line="240" w:lineRule="auto"/>
      </w:pPr>
      <w:r>
        <w:separator/>
      </w:r>
    </w:p>
  </w:footnote>
  <w:footnote w:type="continuationSeparator" w:id="0">
    <w:p w14:paraId="77973508" w14:textId="77777777" w:rsidR="00E45C02" w:rsidRDefault="00E45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75794" w14:textId="149F62E4" w:rsidR="00613B1A" w:rsidRDefault="00000000">
    <w:pPr>
      <w:pStyle w:val="Header"/>
    </w:pPr>
    <w:sdt>
      <w:sdtPr>
        <w:rPr>
          <w:rStyle w:val="Strong"/>
        </w:rPr>
        <w:alias w:val="Running head"/>
        <w:tag w:val=""/>
        <w:id w:val="1072628492"/>
        <w:placeholder>
          <w:docPart w:val="8BEAEA58B97C3A41B49FBDF38D2A9EF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85296">
          <w:rPr>
            <w:rStyle w:val="Strong"/>
          </w:rPr>
          <w:t>MLP Optimization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E55D5" w14:textId="61FF5BEC" w:rsidR="00613B1A" w:rsidRDefault="00000000">
    <w:pPr>
      <w:pStyle w:val="Header"/>
      <w:rPr>
        <w:rStyle w:val="Strong"/>
      </w:rPr>
    </w:pPr>
    <w:sdt>
      <w:sdtPr>
        <w:rPr>
          <w:rStyle w:val="Strong"/>
        </w:rPr>
        <w:alias w:val="Running head"/>
        <w:tag w:val=""/>
        <w:id w:val="-696842620"/>
        <w:placeholder>
          <w:docPart w:val="AC4F80834445B04BB9FB827B3CA5473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85296">
          <w:rPr>
            <w:rStyle w:val="Strong"/>
          </w:rPr>
          <w:t>MLP Optimization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75082D"/>
    <w:multiLevelType w:val="hybridMultilevel"/>
    <w:tmpl w:val="95E6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63673"/>
    <w:multiLevelType w:val="hybridMultilevel"/>
    <w:tmpl w:val="AEAE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54348"/>
    <w:multiLevelType w:val="hybridMultilevel"/>
    <w:tmpl w:val="1E1EE4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36634"/>
    <w:multiLevelType w:val="hybridMultilevel"/>
    <w:tmpl w:val="036E0B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B4536"/>
    <w:multiLevelType w:val="hybridMultilevel"/>
    <w:tmpl w:val="B27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F7121"/>
    <w:multiLevelType w:val="hybridMultilevel"/>
    <w:tmpl w:val="74DC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F1421"/>
    <w:multiLevelType w:val="multilevel"/>
    <w:tmpl w:val="BBB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F0E81"/>
    <w:multiLevelType w:val="hybridMultilevel"/>
    <w:tmpl w:val="473C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85">
    <w:abstractNumId w:val="9"/>
  </w:num>
  <w:num w:numId="2" w16cid:durableId="355886564">
    <w:abstractNumId w:val="7"/>
  </w:num>
  <w:num w:numId="3" w16cid:durableId="2128114490">
    <w:abstractNumId w:val="6"/>
  </w:num>
  <w:num w:numId="4" w16cid:durableId="1394356862">
    <w:abstractNumId w:val="5"/>
  </w:num>
  <w:num w:numId="5" w16cid:durableId="1254434333">
    <w:abstractNumId w:val="4"/>
  </w:num>
  <w:num w:numId="6" w16cid:durableId="1523594656">
    <w:abstractNumId w:val="8"/>
  </w:num>
  <w:num w:numId="7" w16cid:durableId="1466001865">
    <w:abstractNumId w:val="3"/>
  </w:num>
  <w:num w:numId="8" w16cid:durableId="1594707940">
    <w:abstractNumId w:val="2"/>
  </w:num>
  <w:num w:numId="9" w16cid:durableId="895816184">
    <w:abstractNumId w:val="1"/>
  </w:num>
  <w:num w:numId="10" w16cid:durableId="1072122917">
    <w:abstractNumId w:val="0"/>
  </w:num>
  <w:num w:numId="11" w16cid:durableId="1404453334">
    <w:abstractNumId w:val="9"/>
    <w:lvlOverride w:ilvl="0">
      <w:startOverride w:val="1"/>
    </w:lvlOverride>
  </w:num>
  <w:num w:numId="12" w16cid:durableId="1994095865">
    <w:abstractNumId w:val="15"/>
  </w:num>
  <w:num w:numId="13" w16cid:durableId="1394960314">
    <w:abstractNumId w:val="12"/>
  </w:num>
  <w:num w:numId="14" w16cid:durableId="2096169872">
    <w:abstractNumId w:val="11"/>
  </w:num>
  <w:num w:numId="15" w16cid:durableId="1986427741">
    <w:abstractNumId w:val="13"/>
  </w:num>
  <w:num w:numId="16" w16cid:durableId="468325583">
    <w:abstractNumId w:val="17"/>
  </w:num>
  <w:num w:numId="17" w16cid:durableId="288584484">
    <w:abstractNumId w:val="10"/>
  </w:num>
  <w:num w:numId="18" w16cid:durableId="447773332">
    <w:abstractNumId w:val="14"/>
  </w:num>
  <w:num w:numId="19" w16cid:durableId="8921590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31"/>
    <w:rsid w:val="00081030"/>
    <w:rsid w:val="0015258C"/>
    <w:rsid w:val="001864C6"/>
    <w:rsid w:val="001A31B0"/>
    <w:rsid w:val="00285296"/>
    <w:rsid w:val="00373579"/>
    <w:rsid w:val="003E6D4C"/>
    <w:rsid w:val="00613B1A"/>
    <w:rsid w:val="0064238B"/>
    <w:rsid w:val="00707B94"/>
    <w:rsid w:val="00726702"/>
    <w:rsid w:val="007C4531"/>
    <w:rsid w:val="00844219"/>
    <w:rsid w:val="0086598A"/>
    <w:rsid w:val="008B10A7"/>
    <w:rsid w:val="009520FF"/>
    <w:rsid w:val="00D17041"/>
    <w:rsid w:val="00D71508"/>
    <w:rsid w:val="00E45C02"/>
    <w:rsid w:val="00ED5092"/>
    <w:rsid w:val="00F4612D"/>
    <w:rsid w:val="00FB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FB555"/>
  <w15:chartTrackingRefBased/>
  <w15:docId w15:val="{205073CA-36B2-6644-AF55-598E2692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86598A"/>
  </w:style>
  <w:style w:type="character" w:styleId="HTMLCode">
    <w:name w:val="HTML Code"/>
    <w:basedOn w:val="DefaultParagraphFont"/>
    <w:uiPriority w:val="99"/>
    <w:semiHidden/>
    <w:unhideWhenUsed/>
    <w:rsid w:val="008659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81030"/>
    <w:rPr>
      <w:color w:val="605E5C"/>
      <w:shd w:val="clear" w:color="auto" w:fill="E1DFDD"/>
    </w:rPr>
  </w:style>
  <w:style w:type="paragraph" w:styleId="Revision">
    <w:name w:val="Revision"/>
    <w:hidden/>
    <w:uiPriority w:val="99"/>
    <w:semiHidden/>
    <w:rsid w:val="0015258C"/>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40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16299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1105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4290885">
      <w:bodyDiv w:val="1"/>
      <w:marLeft w:val="0"/>
      <w:marRight w:val="0"/>
      <w:marTop w:val="0"/>
      <w:marBottom w:val="0"/>
      <w:divBdr>
        <w:top w:val="none" w:sz="0" w:space="0" w:color="auto"/>
        <w:left w:val="none" w:sz="0" w:space="0" w:color="auto"/>
        <w:bottom w:val="none" w:sz="0" w:space="0" w:color="auto"/>
        <w:right w:val="none" w:sz="0" w:space="0" w:color="auto"/>
      </w:divBdr>
    </w:div>
    <w:div w:id="9738711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3643">
      <w:bodyDiv w:val="1"/>
      <w:marLeft w:val="0"/>
      <w:marRight w:val="0"/>
      <w:marTop w:val="0"/>
      <w:marBottom w:val="0"/>
      <w:divBdr>
        <w:top w:val="none" w:sz="0" w:space="0" w:color="auto"/>
        <w:left w:val="none" w:sz="0" w:space="0" w:color="auto"/>
        <w:bottom w:val="none" w:sz="0" w:space="0" w:color="auto"/>
        <w:right w:val="none" w:sz="0" w:space="0" w:color="auto"/>
      </w:divBdr>
    </w:div>
    <w:div w:id="11102746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401904">
      <w:bodyDiv w:val="1"/>
      <w:marLeft w:val="0"/>
      <w:marRight w:val="0"/>
      <w:marTop w:val="0"/>
      <w:marBottom w:val="0"/>
      <w:divBdr>
        <w:top w:val="none" w:sz="0" w:space="0" w:color="auto"/>
        <w:left w:val="none" w:sz="0" w:space="0" w:color="auto"/>
        <w:bottom w:val="none" w:sz="0" w:space="0" w:color="auto"/>
        <w:right w:val="none" w:sz="0" w:space="0" w:color="auto"/>
      </w:divBdr>
    </w:div>
    <w:div w:id="126519281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79747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82539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91613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2694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8755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w8yWXqWQYmU&amp;t=1320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9bBsvpg-Xlk&amp;t=1054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s.cupy.dev/en/stabl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umba.pydat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shulSrivastava/Library/Containers/com.microsoft.Word/Data/Library/Application%20Support/Microsoft/Office/16.0/DTS/en-US%7b36C0FDE0-C992-7145-A9A3-B9A4F218A654%7d/%7bEBD3FEE7-D2B2-D14B-A623-0C35364A077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DE789E1A4F024C9B8DD16455B9D9D4"/>
        <w:category>
          <w:name w:val="General"/>
          <w:gallery w:val="placeholder"/>
        </w:category>
        <w:types>
          <w:type w:val="bbPlcHdr"/>
        </w:types>
        <w:behaviors>
          <w:behavior w:val="content"/>
        </w:behaviors>
        <w:guid w:val="{D0387A64-2DB7-CD44-9355-387283BDBAA9}"/>
      </w:docPartPr>
      <w:docPartBody>
        <w:p w:rsidR="00D43851" w:rsidRDefault="00000000">
          <w:pPr>
            <w:pStyle w:val="EFDE789E1A4F024C9B8DD16455B9D9D4"/>
          </w:pPr>
          <w:r>
            <w:t>[Title Here, up to 12 Words, on One to Two Lines]</w:t>
          </w:r>
        </w:p>
      </w:docPartBody>
    </w:docPart>
    <w:docPart>
      <w:docPartPr>
        <w:name w:val="C924191C173CA44CA98B00AFDD962EE2"/>
        <w:category>
          <w:name w:val="General"/>
          <w:gallery w:val="placeholder"/>
        </w:category>
        <w:types>
          <w:type w:val="bbPlcHdr"/>
        </w:types>
        <w:behaviors>
          <w:behavior w:val="content"/>
        </w:behaviors>
        <w:guid w:val="{97C67536-A5E6-5846-AFF3-03F7FF89645E}"/>
      </w:docPartPr>
      <w:docPartBody>
        <w:p w:rsidR="00D43851" w:rsidRDefault="00000000">
          <w:pPr>
            <w:pStyle w:val="C924191C173CA44CA98B00AFDD962EE2"/>
          </w:pPr>
          <w:r>
            <w:t>[Title Here, up to 12 Words, on One to Two Lines]</w:t>
          </w:r>
        </w:p>
      </w:docPartBody>
    </w:docPart>
    <w:docPart>
      <w:docPartPr>
        <w:name w:val="8BEAEA58B97C3A41B49FBDF38D2A9EFB"/>
        <w:category>
          <w:name w:val="General"/>
          <w:gallery w:val="placeholder"/>
        </w:category>
        <w:types>
          <w:type w:val="bbPlcHdr"/>
        </w:types>
        <w:behaviors>
          <w:behavior w:val="content"/>
        </w:behaviors>
        <w:guid w:val="{7D516CB9-99AE-4F47-AAFF-0095CA4128E2}"/>
      </w:docPartPr>
      <w:docPartBody>
        <w:p w:rsidR="00D43851" w:rsidRDefault="00000000">
          <w:pPr>
            <w:pStyle w:val="8BEAEA58B97C3A41B49FBDF38D2A9EFB"/>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C4F80834445B04BB9FB827B3CA5473F"/>
        <w:category>
          <w:name w:val="General"/>
          <w:gallery w:val="placeholder"/>
        </w:category>
        <w:types>
          <w:type w:val="bbPlcHdr"/>
        </w:types>
        <w:behaviors>
          <w:behavior w:val="content"/>
        </w:behaviors>
        <w:guid w:val="{0B0B1FC4-49A4-7648-86E9-0DA686303945}"/>
      </w:docPartPr>
      <w:docPartBody>
        <w:p w:rsidR="00D43851" w:rsidRDefault="00000000">
          <w:pPr>
            <w:pStyle w:val="AC4F80834445B04BB9FB827B3CA5473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D5"/>
    <w:rsid w:val="000E2FD5"/>
    <w:rsid w:val="002D6A35"/>
    <w:rsid w:val="00373579"/>
    <w:rsid w:val="00D43851"/>
    <w:rsid w:val="00ED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E789E1A4F024C9B8DD16455B9D9D4">
    <w:name w:val="EFDE789E1A4F024C9B8DD16455B9D9D4"/>
  </w:style>
  <w:style w:type="paragraph" w:customStyle="1" w:styleId="D96CD16674D2724ABAC107D807A6ADF5">
    <w:name w:val="D96CD16674D2724ABAC107D807A6ADF5"/>
  </w:style>
  <w:style w:type="paragraph" w:customStyle="1" w:styleId="130C62634A99404C9AEF1B619F6202FE">
    <w:name w:val="130C62634A99404C9AEF1B619F6202FE"/>
  </w:style>
  <w:style w:type="paragraph" w:customStyle="1" w:styleId="C7B8206B21EB954FA6DE044747A99049">
    <w:name w:val="C7B8206B21EB954FA6DE044747A99049"/>
  </w:style>
  <w:style w:type="character" w:styleId="Emphasis">
    <w:name w:val="Emphasis"/>
    <w:basedOn w:val="DefaultParagraphFont"/>
    <w:uiPriority w:val="20"/>
    <w:unhideWhenUsed/>
    <w:qFormat/>
    <w:rsid w:val="00D43851"/>
    <w:rPr>
      <w:i/>
      <w:iCs/>
    </w:rPr>
  </w:style>
  <w:style w:type="paragraph" w:customStyle="1" w:styleId="B3B311C4FC072D4D8210CCB7F765234C">
    <w:name w:val="B3B311C4FC072D4D8210CCB7F765234C"/>
  </w:style>
  <w:style w:type="paragraph" w:customStyle="1" w:styleId="CD33F1729FB4D44CAC03477D7E3B6DBD">
    <w:name w:val="CD33F1729FB4D44CAC03477D7E3B6DBD"/>
  </w:style>
  <w:style w:type="paragraph" w:customStyle="1" w:styleId="C924191C173CA44CA98B00AFDD962EE2">
    <w:name w:val="C924191C173CA44CA98B00AFDD962EE2"/>
  </w:style>
  <w:style w:type="paragraph" w:customStyle="1" w:styleId="EC358F411AACC8428B5193CFAFB6F3C6">
    <w:name w:val="EC358F411AACC8428B5193CFAFB6F3C6"/>
  </w:style>
  <w:style w:type="paragraph" w:customStyle="1" w:styleId="D726654298367343B686CF63B716CB2F">
    <w:name w:val="D726654298367343B686CF63B716CB2F"/>
  </w:style>
  <w:style w:type="paragraph" w:customStyle="1" w:styleId="CD9FA35C2D795849947633A55C408078">
    <w:name w:val="CD9FA35C2D795849947633A55C408078"/>
  </w:style>
  <w:style w:type="paragraph" w:customStyle="1" w:styleId="3446F40DC092F140918840EC9E205203">
    <w:name w:val="3446F40DC092F140918840EC9E205203"/>
  </w:style>
  <w:style w:type="paragraph" w:customStyle="1" w:styleId="BC02D504B546AE48B159EBD55A6380E0">
    <w:name w:val="BC02D504B546AE48B159EBD55A6380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2A8FFCD874A2DA4DA294D87C836D0ACE">
    <w:name w:val="2A8FFCD874A2DA4DA294D87C836D0ACE"/>
  </w:style>
  <w:style w:type="paragraph" w:customStyle="1" w:styleId="968D0465FE436C48AF074680C455C50B">
    <w:name w:val="968D0465FE436C48AF074680C455C50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A0F90FD0C571024F894DDFE78E17628F">
    <w:name w:val="A0F90FD0C571024F894DDFE78E17628F"/>
  </w:style>
  <w:style w:type="paragraph" w:customStyle="1" w:styleId="7925A86307F78E40A4B5F9C07145917F">
    <w:name w:val="7925A86307F78E40A4B5F9C07145917F"/>
  </w:style>
  <w:style w:type="paragraph" w:customStyle="1" w:styleId="AABA640803962A48825B6AA1DBE3DD75">
    <w:name w:val="AABA640803962A48825B6AA1DBE3DD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927B42892FF9364BB25FC39883D68CAF">
    <w:name w:val="927B42892FF9364BB25FC39883D68CAF"/>
  </w:style>
  <w:style w:type="paragraph" w:customStyle="1" w:styleId="4627A3EBAA56C24F81B220A24A27E644">
    <w:name w:val="4627A3EBAA56C24F81B220A24A27E644"/>
  </w:style>
  <w:style w:type="paragraph" w:customStyle="1" w:styleId="409D757B7FA15549AFE5B54F41714AF7">
    <w:name w:val="409D757B7FA15549AFE5B54F41714AF7"/>
  </w:style>
  <w:style w:type="paragraph" w:styleId="Bibliography">
    <w:name w:val="Bibliography"/>
    <w:basedOn w:val="Normal"/>
    <w:next w:val="Normal"/>
    <w:uiPriority w:val="37"/>
    <w:semiHidden/>
    <w:unhideWhenUsed/>
  </w:style>
  <w:style w:type="paragraph" w:customStyle="1" w:styleId="F88E19C63F67034094B803DFF8AF6B17">
    <w:name w:val="F88E19C63F67034094B803DFF8AF6B17"/>
  </w:style>
  <w:style w:type="paragraph" w:customStyle="1" w:styleId="ACEEFA728E8E034593A786DC9A9A790A">
    <w:name w:val="ACEEFA728E8E034593A786DC9A9A790A"/>
  </w:style>
  <w:style w:type="paragraph" w:customStyle="1" w:styleId="95F9AFE139ECCF47A0F7AF78269FC4CF">
    <w:name w:val="95F9AFE139ECCF47A0F7AF78269FC4CF"/>
  </w:style>
  <w:style w:type="paragraph" w:customStyle="1" w:styleId="8BEAEA58B97C3A41B49FBDF38D2A9EFB">
    <w:name w:val="8BEAEA58B97C3A41B49FBDF38D2A9EFB"/>
  </w:style>
  <w:style w:type="paragraph" w:customStyle="1" w:styleId="AC4F80834445B04BB9FB827B3CA5473F">
    <w:name w:val="AC4F80834445B04BB9FB827B3CA5473F"/>
  </w:style>
  <w:style w:type="paragraph" w:customStyle="1" w:styleId="D623D72DC17A1F4C88C6BF6BB4BFCC75">
    <w:name w:val="D623D72DC17A1F4C88C6BF6BB4BFCC75"/>
    <w:rsid w:val="00D43851"/>
  </w:style>
  <w:style w:type="paragraph" w:customStyle="1" w:styleId="22FAF66FD7D7C549B6D513DBEEBCC7A9">
    <w:name w:val="22FAF66FD7D7C549B6D513DBEEBCC7A9"/>
    <w:rsid w:val="00D438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MLP Optimization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4A5F2-C9CC-E841-A376-0614D2B69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{EBD3FEE7-D2B2-D14B-A623-0C35364A077B}tf10002091.dotx</Template>
  <TotalTime>71</TotalTime>
  <Pages>12</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Acceleration Multi-Layer Perceptron Training with Numba Optimization and Parallelization</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Acceleration Multi-Layer Perceptron Training with Numba Optimization and Parallelization</dc:title>
  <dc:subject/>
  <dc:creator>Microsoft Office User</dc:creator>
  <cp:keywords/>
  <dc:description/>
  <cp:lastModifiedBy>Srivastava, Anshul</cp:lastModifiedBy>
  <cp:revision>7</cp:revision>
  <dcterms:created xsi:type="dcterms:W3CDTF">2025-04-09T03:43:00Z</dcterms:created>
  <dcterms:modified xsi:type="dcterms:W3CDTF">2025-04-11T14:58:00Z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